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4B9FCD" w14:textId="77777777" w:rsidR="009A3414" w:rsidRPr="00116E07" w:rsidRDefault="009A3414" w:rsidP="009A3414">
      <w:pPr>
        <w:rPr>
          <w:color w:val="FF0000"/>
        </w:rPr>
      </w:pPr>
    </w:p>
    <w:p w14:paraId="1A3E39BE" w14:textId="77777777" w:rsidR="009A3414" w:rsidRPr="00116E07" w:rsidRDefault="009A3414" w:rsidP="009A3414">
      <w:pPr>
        <w:rPr>
          <w:color w:val="FF0000"/>
        </w:rPr>
      </w:pPr>
    </w:p>
    <w:p w14:paraId="6039DF53" w14:textId="77777777" w:rsidR="009A3414" w:rsidRPr="00116E07" w:rsidRDefault="009A3414" w:rsidP="009A3414">
      <w:pPr>
        <w:rPr>
          <w:color w:val="FF0000"/>
        </w:rPr>
      </w:pPr>
    </w:p>
    <w:p w14:paraId="273960ED" w14:textId="77777777" w:rsidR="009A3414" w:rsidRPr="00116E07" w:rsidRDefault="009A3414" w:rsidP="009A3414">
      <w:pPr>
        <w:rPr>
          <w:color w:val="FF0000"/>
        </w:rPr>
      </w:pPr>
    </w:p>
    <w:p w14:paraId="5F481B8B" w14:textId="77777777" w:rsidR="009A3414" w:rsidRPr="00116E07" w:rsidRDefault="009A3414" w:rsidP="009A3414">
      <w:pPr>
        <w:rPr>
          <w:color w:val="FF0000"/>
        </w:rPr>
      </w:pPr>
    </w:p>
    <w:p w14:paraId="6C558D38" w14:textId="77777777" w:rsidR="009A3414" w:rsidRPr="00116E07" w:rsidRDefault="009A3414" w:rsidP="009A3414">
      <w:pPr>
        <w:rPr>
          <w:color w:val="FF0000"/>
        </w:rPr>
      </w:pPr>
    </w:p>
    <w:p w14:paraId="29178280" w14:textId="77777777" w:rsidR="009A3414" w:rsidRPr="00116E07" w:rsidRDefault="009A3414" w:rsidP="009A3414">
      <w:pPr>
        <w:rPr>
          <w:color w:val="FF0000"/>
        </w:rPr>
      </w:pPr>
    </w:p>
    <w:p w14:paraId="05F6245F" w14:textId="77777777" w:rsidR="0086772B" w:rsidRPr="00116E07" w:rsidRDefault="0086772B" w:rsidP="009A3414">
      <w:pPr>
        <w:rPr>
          <w:color w:val="FF0000"/>
        </w:rPr>
      </w:pPr>
    </w:p>
    <w:p w14:paraId="4EDE0902" w14:textId="77777777" w:rsidR="0086772B" w:rsidRPr="00116E07" w:rsidRDefault="0086772B" w:rsidP="009A3414">
      <w:pPr>
        <w:rPr>
          <w:color w:val="FF0000"/>
        </w:rPr>
      </w:pPr>
    </w:p>
    <w:p w14:paraId="370C69EB" w14:textId="77777777" w:rsidR="0086772B" w:rsidRPr="00116E07" w:rsidRDefault="0086772B" w:rsidP="009A3414">
      <w:pPr>
        <w:rPr>
          <w:color w:val="FF0000"/>
        </w:rPr>
      </w:pPr>
    </w:p>
    <w:p w14:paraId="72482E31" w14:textId="77777777" w:rsidR="0086772B" w:rsidRPr="00116E07" w:rsidRDefault="0086772B" w:rsidP="0086772B">
      <w:pPr>
        <w:rPr>
          <w:rFonts w:cs="Calibri"/>
          <w:color w:val="FF0000"/>
          <w:sz w:val="28"/>
        </w:rPr>
      </w:pPr>
    </w:p>
    <w:p w14:paraId="5620F520" w14:textId="77777777" w:rsidR="0086772B" w:rsidRPr="00116E07" w:rsidRDefault="0086772B" w:rsidP="0086772B">
      <w:pPr>
        <w:pBdr>
          <w:top w:val="thinThickSmallGap" w:sz="12" w:space="1" w:color="auto"/>
        </w:pBdr>
        <w:rPr>
          <w:rFonts w:cs="Calibri"/>
          <w:color w:val="FF0000"/>
          <w:sz w:val="28"/>
        </w:rPr>
      </w:pPr>
    </w:p>
    <w:p w14:paraId="4968B90C" w14:textId="30A65B46" w:rsidR="0086772B" w:rsidRPr="00116E07" w:rsidRDefault="00967329" w:rsidP="0086772B">
      <w:pPr>
        <w:pStyle w:val="Ttulo"/>
        <w:jc w:val="right"/>
        <w:rPr>
          <w:color w:val="FF0000"/>
        </w:rPr>
      </w:pPr>
      <w:r w:rsidRPr="00116E07">
        <w:rPr>
          <w:color w:val="FF0000"/>
        </w:rPr>
        <w:t>Sistema de informação da biblioteca LêMais</w:t>
      </w:r>
    </w:p>
    <w:p w14:paraId="518FD4D4" w14:textId="77777777" w:rsidR="0086772B" w:rsidRPr="00116E07" w:rsidRDefault="0086772B" w:rsidP="0086772B">
      <w:pPr>
        <w:pBdr>
          <w:bottom w:val="thickThinSmallGap" w:sz="12" w:space="1" w:color="auto"/>
        </w:pBdr>
        <w:jc w:val="right"/>
        <w:rPr>
          <w:rFonts w:cs="Calibri"/>
          <w:color w:val="FF0000"/>
          <w:sz w:val="28"/>
        </w:rPr>
      </w:pPr>
    </w:p>
    <w:p w14:paraId="15E4B032" w14:textId="77777777" w:rsidR="0086772B" w:rsidRPr="00116E07" w:rsidRDefault="0086772B" w:rsidP="0086772B">
      <w:pPr>
        <w:pStyle w:val="Cabealho"/>
        <w:rPr>
          <w:rFonts w:cs="Calibri"/>
          <w:color w:val="FF0000"/>
          <w:sz w:val="22"/>
        </w:rPr>
      </w:pPr>
    </w:p>
    <w:p w14:paraId="01482637" w14:textId="77777777" w:rsidR="009A3414" w:rsidRPr="00116E07" w:rsidRDefault="009A3414" w:rsidP="009A3414">
      <w:pPr>
        <w:rPr>
          <w:rFonts w:cs="Calibri"/>
          <w:color w:val="FF0000"/>
          <w:sz w:val="22"/>
        </w:rPr>
      </w:pPr>
    </w:p>
    <w:p w14:paraId="47EEBA5C" w14:textId="77777777" w:rsidR="009A3414" w:rsidRPr="00116E07" w:rsidRDefault="009A3414" w:rsidP="009A3414">
      <w:pPr>
        <w:rPr>
          <w:color w:val="FF0000"/>
        </w:rPr>
      </w:pPr>
    </w:p>
    <w:p w14:paraId="2C7045F9" w14:textId="77777777" w:rsidR="0086772B" w:rsidRPr="00116E07" w:rsidRDefault="0086772B" w:rsidP="009A3414">
      <w:pPr>
        <w:rPr>
          <w:color w:val="FF0000"/>
        </w:rPr>
      </w:pPr>
    </w:p>
    <w:p w14:paraId="6A392BA2" w14:textId="77777777" w:rsidR="0086772B" w:rsidRPr="00116E07" w:rsidRDefault="0086772B" w:rsidP="009A3414">
      <w:pPr>
        <w:rPr>
          <w:color w:val="FF0000"/>
        </w:rPr>
      </w:pPr>
    </w:p>
    <w:p w14:paraId="2E4BDF50" w14:textId="77777777" w:rsidR="009A3414" w:rsidRPr="00116E07" w:rsidRDefault="009A3414" w:rsidP="009A3414">
      <w:pPr>
        <w:rPr>
          <w:color w:val="FF0000"/>
        </w:rPr>
      </w:pPr>
    </w:p>
    <w:p w14:paraId="2FC2C466" w14:textId="411F3045" w:rsidR="0086772B" w:rsidRPr="00116E07" w:rsidRDefault="00917109" w:rsidP="0086772B">
      <w:pPr>
        <w:pStyle w:val="Ttulo"/>
        <w:jc w:val="right"/>
      </w:pPr>
      <w:r w:rsidRPr="00116E07">
        <w:t>Projeto 1</w:t>
      </w:r>
    </w:p>
    <w:p w14:paraId="5DF549B4" w14:textId="77777777" w:rsidR="009A3414" w:rsidRPr="00116E07" w:rsidRDefault="009A3414" w:rsidP="009A3414">
      <w:pPr>
        <w:rPr>
          <w:color w:val="FF0000"/>
        </w:rPr>
      </w:pPr>
    </w:p>
    <w:p w14:paraId="261977A0" w14:textId="77777777" w:rsidR="009A3414" w:rsidRPr="00116E07" w:rsidRDefault="009A3414" w:rsidP="009A3414">
      <w:pPr>
        <w:rPr>
          <w:color w:val="FF0000"/>
        </w:rPr>
      </w:pPr>
    </w:p>
    <w:p w14:paraId="442251B6" w14:textId="77777777" w:rsidR="0086772B" w:rsidRPr="00116E07" w:rsidRDefault="0086772B" w:rsidP="009A3414">
      <w:pPr>
        <w:rPr>
          <w:color w:val="FF0000"/>
        </w:rPr>
      </w:pPr>
    </w:p>
    <w:p w14:paraId="73A5938C" w14:textId="77777777" w:rsidR="00926587" w:rsidRPr="00116E07" w:rsidRDefault="00926587" w:rsidP="00926587">
      <w:pPr>
        <w:rPr>
          <w:color w:val="FF0000"/>
        </w:rPr>
      </w:pPr>
    </w:p>
    <w:p w14:paraId="321A594C" w14:textId="77777777" w:rsidR="00FF6ACF" w:rsidRPr="00116E07" w:rsidRDefault="00FF6ACF" w:rsidP="00926587">
      <w:pPr>
        <w:rPr>
          <w:color w:val="FF0000"/>
        </w:rPr>
      </w:pPr>
    </w:p>
    <w:p w14:paraId="37E080C4" w14:textId="42C31761" w:rsidR="00926587" w:rsidRPr="00116E07" w:rsidRDefault="009A3414" w:rsidP="00995706">
      <w:pPr>
        <w:pStyle w:val="Ttulo"/>
        <w:ind w:left="2268"/>
        <w:jc w:val="left"/>
      </w:pPr>
      <w:r w:rsidRPr="00116E07">
        <w:t>D</w:t>
      </w:r>
      <w:r w:rsidR="00926587" w:rsidRPr="00116E07">
        <w:t>ocumento de Especificação de</w:t>
      </w:r>
      <w:r w:rsidR="00995706" w:rsidRPr="00116E07">
        <w:t xml:space="preserve"> </w:t>
      </w:r>
      <w:r w:rsidR="00926587" w:rsidRPr="00116E07">
        <w:t>Requisitos</w:t>
      </w:r>
    </w:p>
    <w:p w14:paraId="3AB8B5F9" w14:textId="1F9580B1" w:rsidR="00EC27A6" w:rsidRPr="00116E07" w:rsidRDefault="00EC27A6" w:rsidP="00995706">
      <w:pPr>
        <w:pStyle w:val="Ttulo"/>
        <w:ind w:left="2268"/>
        <w:jc w:val="left"/>
        <w:rPr>
          <w:color w:val="FF0000"/>
        </w:rPr>
      </w:pPr>
      <w:r w:rsidRPr="00116E07">
        <w:rPr>
          <w:color w:val="FF0000"/>
        </w:rPr>
        <w:t xml:space="preserve">para o </w:t>
      </w:r>
      <w:r w:rsidR="00967329" w:rsidRPr="00116E07">
        <w:rPr>
          <w:color w:val="FF0000"/>
        </w:rPr>
        <w:t>Projeto Aula1_Biblio</w:t>
      </w:r>
    </w:p>
    <w:p w14:paraId="5B29D1F8" w14:textId="77777777" w:rsidR="00EB52F0" w:rsidRPr="00116E07" w:rsidRDefault="00EB52F0">
      <w:pPr>
        <w:rPr>
          <w:color w:val="FF0000"/>
        </w:rPr>
      </w:pPr>
    </w:p>
    <w:p w14:paraId="6E68FFFE" w14:textId="77777777" w:rsidR="00EB52F0" w:rsidRPr="00116E07" w:rsidRDefault="00EB52F0">
      <w:pPr>
        <w:rPr>
          <w:color w:val="FF0000"/>
        </w:rPr>
      </w:pPr>
    </w:p>
    <w:p w14:paraId="4D319880" w14:textId="44DFEB0B" w:rsidR="00EB52F0" w:rsidRPr="00116E07" w:rsidRDefault="00EB52F0">
      <w:pPr>
        <w:pStyle w:val="Ttulo"/>
        <w:jc w:val="right"/>
        <w:rPr>
          <w:sz w:val="28"/>
        </w:rPr>
      </w:pPr>
      <w:r w:rsidRPr="00116E07">
        <w:rPr>
          <w:sz w:val="28"/>
        </w:rPr>
        <w:t>Vers</w:t>
      </w:r>
      <w:r w:rsidR="00926587" w:rsidRPr="00116E07">
        <w:rPr>
          <w:sz w:val="28"/>
        </w:rPr>
        <w:t xml:space="preserve">ão </w:t>
      </w:r>
      <w:r w:rsidR="00967329" w:rsidRPr="00116E07">
        <w:rPr>
          <w:sz w:val="28"/>
        </w:rPr>
        <w:t>1.1</w:t>
      </w:r>
    </w:p>
    <w:p w14:paraId="1CE0ADE2" w14:textId="77777777" w:rsidR="009A3414" w:rsidRPr="00116E07" w:rsidRDefault="009A3414" w:rsidP="00F323E9">
      <w:pPr>
        <w:rPr>
          <w:color w:val="FF0000"/>
        </w:rPr>
      </w:pPr>
    </w:p>
    <w:p w14:paraId="727B75AA" w14:textId="77777777" w:rsidR="009A3414" w:rsidRPr="00116E07" w:rsidRDefault="009A3414" w:rsidP="00F323E9">
      <w:pPr>
        <w:rPr>
          <w:color w:val="FF0000"/>
        </w:rPr>
      </w:pPr>
    </w:p>
    <w:p w14:paraId="055DEE4D" w14:textId="77777777" w:rsidR="009A3414" w:rsidRPr="00116E07" w:rsidRDefault="009A3414" w:rsidP="00F323E9">
      <w:pPr>
        <w:rPr>
          <w:color w:val="FF0000"/>
        </w:rPr>
      </w:pPr>
    </w:p>
    <w:p w14:paraId="205C2533" w14:textId="0E53E721" w:rsidR="00967329" w:rsidRPr="00116E07" w:rsidRDefault="009A3414" w:rsidP="00967329">
      <w:pPr>
        <w:pStyle w:val="Ttulo"/>
        <w:ind w:left="7371"/>
        <w:jc w:val="left"/>
        <w:rPr>
          <w:sz w:val="28"/>
        </w:rPr>
      </w:pPr>
      <w:r w:rsidRPr="00116E07">
        <w:rPr>
          <w:sz w:val="28"/>
        </w:rPr>
        <w:t>Autores:</w:t>
      </w:r>
      <w:r w:rsidR="00ED174F" w:rsidRPr="00116E07">
        <w:rPr>
          <w:sz w:val="28"/>
        </w:rPr>
        <w:t xml:space="preserve"> </w:t>
      </w:r>
    </w:p>
    <w:p w14:paraId="2A1C795A" w14:textId="2E7A73CD" w:rsidR="00116E07" w:rsidRPr="00116E07" w:rsidRDefault="00967329" w:rsidP="00116E07">
      <w:pPr>
        <w:pStyle w:val="Ttulo"/>
        <w:ind w:left="7371"/>
        <w:jc w:val="left"/>
        <w:rPr>
          <w:sz w:val="28"/>
        </w:rPr>
      </w:pPr>
      <w:r w:rsidRPr="00116E07">
        <w:rPr>
          <w:sz w:val="28"/>
        </w:rPr>
        <w:t>Fábio Brav</w:t>
      </w:r>
      <w:r w:rsidR="00116E07" w:rsidRPr="00116E07">
        <w:rPr>
          <w:sz w:val="28"/>
        </w:rPr>
        <w:t>o</w:t>
      </w:r>
    </w:p>
    <w:p w14:paraId="2AB94E99" w14:textId="60377D7A" w:rsidR="00116E07" w:rsidRPr="00116E07" w:rsidRDefault="00116E07" w:rsidP="00116E07">
      <w:pPr>
        <w:pStyle w:val="Ttulo"/>
        <w:ind w:left="7371"/>
        <w:jc w:val="left"/>
        <w:rPr>
          <w:sz w:val="28"/>
        </w:rPr>
      </w:pPr>
      <w:r w:rsidRPr="00116E07">
        <w:rPr>
          <w:sz w:val="28"/>
        </w:rPr>
        <w:t>Filipa Martins</w:t>
      </w:r>
    </w:p>
    <w:p w14:paraId="0AA3517E" w14:textId="1115DE61" w:rsidR="00967329" w:rsidRPr="00116E07" w:rsidRDefault="00967329" w:rsidP="00967329">
      <w:pPr>
        <w:pStyle w:val="Ttulo"/>
        <w:ind w:left="7371"/>
        <w:jc w:val="left"/>
        <w:rPr>
          <w:sz w:val="28"/>
        </w:rPr>
      </w:pPr>
      <w:r w:rsidRPr="00116E07">
        <w:rPr>
          <w:sz w:val="28"/>
        </w:rPr>
        <w:t>José Fernandes</w:t>
      </w:r>
    </w:p>
    <w:p w14:paraId="0F00F453" w14:textId="201B803E" w:rsidR="00967329" w:rsidRPr="00116E07" w:rsidRDefault="00116E07" w:rsidP="00967329">
      <w:pPr>
        <w:pStyle w:val="Ttulo"/>
        <w:ind w:left="7371"/>
        <w:jc w:val="both"/>
        <w:rPr>
          <w:sz w:val="28"/>
        </w:rPr>
      </w:pPr>
      <w:r w:rsidRPr="00116E07">
        <w:rPr>
          <w:sz w:val="28"/>
        </w:rPr>
        <w:t>João Messias</w:t>
      </w:r>
    </w:p>
    <w:p w14:paraId="2DFA0E3E" w14:textId="77777777" w:rsidR="009A3414" w:rsidRPr="00116E07" w:rsidRDefault="009A3414" w:rsidP="00F323E9">
      <w:pPr>
        <w:rPr>
          <w:color w:val="FF0000"/>
        </w:rPr>
      </w:pPr>
    </w:p>
    <w:p w14:paraId="6D013411" w14:textId="2B56E700" w:rsidR="00F323E9" w:rsidRPr="00116E07" w:rsidRDefault="00F323E9" w:rsidP="00F323E9">
      <w:pPr>
        <w:pStyle w:val="Ttulo"/>
        <w:jc w:val="right"/>
        <w:rPr>
          <w:sz w:val="28"/>
        </w:rPr>
      </w:pPr>
      <w:r w:rsidRPr="00116E07">
        <w:rPr>
          <w:sz w:val="28"/>
        </w:rPr>
        <w:t>Data</w:t>
      </w:r>
      <w:r w:rsidR="00ED174F" w:rsidRPr="00116E07">
        <w:rPr>
          <w:sz w:val="28"/>
        </w:rPr>
        <w:t>:</w:t>
      </w:r>
      <w:r w:rsidRPr="00116E07">
        <w:rPr>
          <w:sz w:val="28"/>
        </w:rPr>
        <w:t xml:space="preserve"> </w:t>
      </w:r>
      <w:r w:rsidR="00590529" w:rsidRPr="00590529">
        <w:rPr>
          <w:color w:val="FF0000"/>
          <w:sz w:val="28"/>
        </w:rPr>
        <w:t>xx</w:t>
      </w:r>
      <w:r w:rsidRPr="00116E07">
        <w:rPr>
          <w:sz w:val="28"/>
        </w:rPr>
        <w:t>/</w:t>
      </w:r>
      <w:r w:rsidR="00590529" w:rsidRPr="00590529">
        <w:rPr>
          <w:color w:val="FF0000"/>
          <w:sz w:val="28"/>
        </w:rPr>
        <w:t>xx</w:t>
      </w:r>
      <w:r w:rsidRPr="00116E07">
        <w:rPr>
          <w:sz w:val="28"/>
        </w:rPr>
        <w:t>/</w:t>
      </w:r>
      <w:r w:rsidR="00967329" w:rsidRPr="00116E07">
        <w:rPr>
          <w:sz w:val="28"/>
        </w:rPr>
        <w:t>2021</w:t>
      </w:r>
    </w:p>
    <w:p w14:paraId="62375E52" w14:textId="77777777" w:rsidR="00F323E9" w:rsidRPr="00116E07" w:rsidRDefault="00F323E9" w:rsidP="00F323E9">
      <w:pPr>
        <w:rPr>
          <w:color w:val="FF0000"/>
        </w:rPr>
      </w:pPr>
    </w:p>
    <w:p w14:paraId="012A4A3B" w14:textId="77777777" w:rsidR="009A3414" w:rsidRPr="00116E07" w:rsidRDefault="009A3414" w:rsidP="00F323E9">
      <w:pPr>
        <w:rPr>
          <w:color w:val="FF0000"/>
        </w:rPr>
      </w:pPr>
    </w:p>
    <w:p w14:paraId="4E6E7620" w14:textId="77777777" w:rsidR="00EB52F0" w:rsidRPr="00116E07" w:rsidRDefault="00EB52F0">
      <w:pPr>
        <w:pStyle w:val="Corpodetexto"/>
        <w:rPr>
          <w:color w:val="FF0000"/>
        </w:rPr>
      </w:pPr>
    </w:p>
    <w:p w14:paraId="7EB68868" w14:textId="77777777" w:rsidR="00EB52F0" w:rsidRPr="00116E07" w:rsidRDefault="00EB52F0">
      <w:pPr>
        <w:pStyle w:val="Corpodetexto"/>
        <w:rPr>
          <w:color w:val="FF0000"/>
        </w:rPr>
        <w:sectPr w:rsidR="00EB52F0" w:rsidRPr="00116E07">
          <w:headerReference w:type="default" r:id="rId8"/>
          <w:footerReference w:type="even" r:id="rId9"/>
          <w:pgSz w:w="12240" w:h="15840" w:code="1"/>
          <w:pgMar w:top="1440" w:right="1440" w:bottom="1440" w:left="1440" w:header="720" w:footer="720" w:gutter="0"/>
          <w:cols w:space="720"/>
          <w:vAlign w:val="center"/>
        </w:sectPr>
      </w:pPr>
    </w:p>
    <w:p w14:paraId="3B9C00D5" w14:textId="77777777" w:rsidR="00EB52F0" w:rsidRPr="00116E07" w:rsidRDefault="00FF6ACF" w:rsidP="009C5747">
      <w:pPr>
        <w:pStyle w:val="Ttulo"/>
        <w:tabs>
          <w:tab w:val="left" w:pos="705"/>
          <w:tab w:val="center" w:pos="4680"/>
        </w:tabs>
        <w:spacing w:before="120" w:after="240"/>
        <w:jc w:val="left"/>
        <w:rPr>
          <w:color w:val="FF0000"/>
        </w:rPr>
      </w:pPr>
      <w:r w:rsidRPr="00116E07">
        <w:rPr>
          <w:color w:val="FF0000"/>
        </w:rPr>
        <w:lastRenderedPageBreak/>
        <w:tab/>
      </w:r>
      <w:r w:rsidRPr="00116E07">
        <w:rPr>
          <w:color w:val="FF0000"/>
        </w:rPr>
        <w:tab/>
      </w:r>
      <w:r w:rsidR="005A74D5" w:rsidRPr="00116E07">
        <w:rPr>
          <w:color w:val="FF0000"/>
        </w:rPr>
        <w:t>Índice</w:t>
      </w:r>
    </w:p>
    <w:p w14:paraId="6AD8B961" w14:textId="77777777" w:rsidR="003301CC" w:rsidRPr="00116E07" w:rsidRDefault="00EB52F0">
      <w:pPr>
        <w:pStyle w:val="ndice1"/>
        <w:tabs>
          <w:tab w:val="left" w:pos="432"/>
        </w:tabs>
        <w:rPr>
          <w:noProof/>
          <w:color w:val="FF0000"/>
          <w:sz w:val="22"/>
          <w:szCs w:val="22"/>
          <w:lang w:eastAsia="pt-PT"/>
        </w:rPr>
      </w:pPr>
      <w:r w:rsidRPr="00116E07">
        <w:rPr>
          <w:color w:val="FF0000"/>
        </w:rPr>
        <w:fldChar w:fldCharType="begin"/>
      </w:r>
      <w:r w:rsidRPr="00116E07">
        <w:rPr>
          <w:color w:val="FF0000"/>
        </w:rPr>
        <w:instrText xml:space="preserve"> TOC \o "1-3" </w:instrText>
      </w:r>
      <w:r w:rsidRPr="00116E07">
        <w:rPr>
          <w:color w:val="FF0000"/>
        </w:rPr>
        <w:fldChar w:fldCharType="separate"/>
      </w:r>
      <w:r w:rsidR="003301CC" w:rsidRPr="00116E07">
        <w:rPr>
          <w:noProof/>
          <w:color w:val="FF0000"/>
        </w:rPr>
        <w:t>1.</w:t>
      </w:r>
      <w:r w:rsidR="003301CC" w:rsidRPr="00116E07">
        <w:rPr>
          <w:noProof/>
          <w:color w:val="FF0000"/>
          <w:sz w:val="22"/>
          <w:szCs w:val="22"/>
          <w:lang w:eastAsia="pt-PT"/>
        </w:rPr>
        <w:tab/>
      </w:r>
      <w:r w:rsidR="003301CC" w:rsidRPr="00116E07">
        <w:rPr>
          <w:noProof/>
          <w:color w:val="FF0000"/>
        </w:rPr>
        <w:t>Introdução</w:t>
      </w:r>
      <w:r w:rsidR="003301CC" w:rsidRPr="00116E07">
        <w:rPr>
          <w:noProof/>
          <w:color w:val="FF0000"/>
        </w:rPr>
        <w:tab/>
      </w:r>
      <w:r w:rsidR="003301CC" w:rsidRPr="00116E07">
        <w:rPr>
          <w:noProof/>
          <w:color w:val="FF0000"/>
        </w:rPr>
        <w:fldChar w:fldCharType="begin"/>
      </w:r>
      <w:r w:rsidR="003301CC" w:rsidRPr="00116E07">
        <w:rPr>
          <w:noProof/>
          <w:color w:val="FF0000"/>
        </w:rPr>
        <w:instrText xml:space="preserve"> PAGEREF _Toc399754149 \h </w:instrText>
      </w:r>
      <w:r w:rsidR="003301CC" w:rsidRPr="00116E07">
        <w:rPr>
          <w:noProof/>
          <w:color w:val="FF0000"/>
        </w:rPr>
      </w:r>
      <w:r w:rsidR="003301CC" w:rsidRPr="00116E07">
        <w:rPr>
          <w:noProof/>
          <w:color w:val="FF0000"/>
        </w:rPr>
        <w:fldChar w:fldCharType="separate"/>
      </w:r>
      <w:r w:rsidR="00A50D5A" w:rsidRPr="00116E07">
        <w:rPr>
          <w:noProof/>
          <w:color w:val="FF0000"/>
        </w:rPr>
        <w:t>3</w:t>
      </w:r>
      <w:r w:rsidR="003301CC" w:rsidRPr="00116E07">
        <w:rPr>
          <w:noProof/>
          <w:color w:val="FF0000"/>
        </w:rPr>
        <w:fldChar w:fldCharType="end"/>
      </w:r>
    </w:p>
    <w:p w14:paraId="174C9B74" w14:textId="77777777" w:rsidR="003301CC" w:rsidRPr="00116E07" w:rsidRDefault="003301CC">
      <w:pPr>
        <w:pStyle w:val="ndice2"/>
        <w:tabs>
          <w:tab w:val="left" w:pos="1000"/>
        </w:tabs>
        <w:rPr>
          <w:noProof/>
          <w:color w:val="FF0000"/>
          <w:sz w:val="22"/>
          <w:szCs w:val="22"/>
          <w:lang w:eastAsia="pt-PT"/>
        </w:rPr>
      </w:pPr>
      <w:r w:rsidRPr="00116E07">
        <w:rPr>
          <w:noProof/>
          <w:color w:val="FF0000"/>
        </w:rPr>
        <w:t>1.1</w:t>
      </w:r>
      <w:r w:rsidRPr="00116E07">
        <w:rPr>
          <w:noProof/>
          <w:color w:val="FF0000"/>
          <w:sz w:val="22"/>
          <w:szCs w:val="22"/>
          <w:lang w:eastAsia="pt-PT"/>
        </w:rPr>
        <w:tab/>
      </w:r>
      <w:r w:rsidRPr="00116E07">
        <w:rPr>
          <w:noProof/>
          <w:color w:val="FF0000"/>
        </w:rPr>
        <w:t>Propósito do Documento</w:t>
      </w:r>
      <w:r w:rsidRPr="00116E07">
        <w:rPr>
          <w:noProof/>
          <w:color w:val="FF0000"/>
        </w:rPr>
        <w:tab/>
      </w:r>
      <w:r w:rsidRPr="00116E07">
        <w:rPr>
          <w:noProof/>
          <w:color w:val="FF0000"/>
        </w:rPr>
        <w:fldChar w:fldCharType="begin"/>
      </w:r>
      <w:r w:rsidRPr="00116E07">
        <w:rPr>
          <w:noProof/>
          <w:color w:val="FF0000"/>
        </w:rPr>
        <w:instrText xml:space="preserve"> PAGEREF _Toc399754150 \h </w:instrText>
      </w:r>
      <w:r w:rsidRPr="00116E07">
        <w:rPr>
          <w:noProof/>
          <w:color w:val="FF0000"/>
        </w:rPr>
      </w:r>
      <w:r w:rsidRPr="00116E07">
        <w:rPr>
          <w:noProof/>
          <w:color w:val="FF0000"/>
        </w:rPr>
        <w:fldChar w:fldCharType="separate"/>
      </w:r>
      <w:r w:rsidR="00A50D5A" w:rsidRPr="00116E07">
        <w:rPr>
          <w:noProof/>
          <w:color w:val="FF0000"/>
        </w:rPr>
        <w:t>3</w:t>
      </w:r>
      <w:r w:rsidRPr="00116E07">
        <w:rPr>
          <w:noProof/>
          <w:color w:val="FF0000"/>
        </w:rPr>
        <w:fldChar w:fldCharType="end"/>
      </w:r>
    </w:p>
    <w:p w14:paraId="70F4631D" w14:textId="77777777" w:rsidR="003301CC" w:rsidRPr="00116E07" w:rsidRDefault="003301CC">
      <w:pPr>
        <w:pStyle w:val="ndice2"/>
        <w:tabs>
          <w:tab w:val="left" w:pos="1000"/>
        </w:tabs>
        <w:rPr>
          <w:noProof/>
          <w:color w:val="FF0000"/>
          <w:sz w:val="22"/>
          <w:szCs w:val="22"/>
          <w:lang w:eastAsia="pt-PT"/>
        </w:rPr>
      </w:pPr>
      <w:r w:rsidRPr="00116E07">
        <w:rPr>
          <w:noProof/>
          <w:color w:val="FF0000"/>
        </w:rPr>
        <w:t>1.2</w:t>
      </w:r>
      <w:r w:rsidRPr="00116E07">
        <w:rPr>
          <w:noProof/>
          <w:color w:val="FF0000"/>
          <w:sz w:val="22"/>
          <w:szCs w:val="22"/>
          <w:lang w:eastAsia="pt-PT"/>
        </w:rPr>
        <w:tab/>
      </w:r>
      <w:r w:rsidRPr="00116E07">
        <w:rPr>
          <w:noProof/>
          <w:color w:val="FF0000"/>
        </w:rPr>
        <w:t>Âmbito do Sistema</w:t>
      </w:r>
      <w:r w:rsidRPr="00116E07">
        <w:rPr>
          <w:noProof/>
          <w:color w:val="FF0000"/>
        </w:rPr>
        <w:tab/>
      </w:r>
      <w:r w:rsidRPr="00116E07">
        <w:rPr>
          <w:noProof/>
          <w:color w:val="FF0000"/>
        </w:rPr>
        <w:fldChar w:fldCharType="begin"/>
      </w:r>
      <w:r w:rsidRPr="00116E07">
        <w:rPr>
          <w:noProof/>
          <w:color w:val="FF0000"/>
        </w:rPr>
        <w:instrText xml:space="preserve"> PAGEREF _Toc399754151 \h </w:instrText>
      </w:r>
      <w:r w:rsidRPr="00116E07">
        <w:rPr>
          <w:noProof/>
          <w:color w:val="FF0000"/>
        </w:rPr>
      </w:r>
      <w:r w:rsidRPr="00116E07">
        <w:rPr>
          <w:noProof/>
          <w:color w:val="FF0000"/>
        </w:rPr>
        <w:fldChar w:fldCharType="separate"/>
      </w:r>
      <w:r w:rsidR="00A50D5A" w:rsidRPr="00116E07">
        <w:rPr>
          <w:noProof/>
          <w:color w:val="FF0000"/>
        </w:rPr>
        <w:t>3</w:t>
      </w:r>
      <w:r w:rsidRPr="00116E07">
        <w:rPr>
          <w:noProof/>
          <w:color w:val="FF0000"/>
        </w:rPr>
        <w:fldChar w:fldCharType="end"/>
      </w:r>
    </w:p>
    <w:p w14:paraId="6A8B55A8" w14:textId="77777777" w:rsidR="003301CC" w:rsidRPr="00116E07" w:rsidRDefault="003301CC">
      <w:pPr>
        <w:pStyle w:val="ndice1"/>
        <w:tabs>
          <w:tab w:val="left" w:pos="432"/>
        </w:tabs>
        <w:rPr>
          <w:noProof/>
          <w:color w:val="FF0000"/>
          <w:sz w:val="22"/>
          <w:szCs w:val="22"/>
          <w:lang w:eastAsia="pt-PT"/>
        </w:rPr>
      </w:pPr>
      <w:r w:rsidRPr="00116E07">
        <w:rPr>
          <w:noProof/>
          <w:color w:val="FF0000"/>
        </w:rPr>
        <w:t>2.</w:t>
      </w:r>
      <w:r w:rsidRPr="00116E07">
        <w:rPr>
          <w:noProof/>
          <w:color w:val="FF0000"/>
          <w:sz w:val="22"/>
          <w:szCs w:val="22"/>
          <w:lang w:eastAsia="pt-PT"/>
        </w:rPr>
        <w:tab/>
      </w:r>
      <w:r w:rsidRPr="00116E07">
        <w:rPr>
          <w:noProof/>
          <w:color w:val="FF0000"/>
        </w:rPr>
        <w:t>Descrição Geral do Sistema</w:t>
      </w:r>
      <w:r w:rsidRPr="00116E07">
        <w:rPr>
          <w:noProof/>
          <w:color w:val="FF0000"/>
        </w:rPr>
        <w:tab/>
      </w:r>
      <w:r w:rsidRPr="00116E07">
        <w:rPr>
          <w:noProof/>
          <w:color w:val="FF0000"/>
        </w:rPr>
        <w:fldChar w:fldCharType="begin"/>
      </w:r>
      <w:r w:rsidRPr="00116E07">
        <w:rPr>
          <w:noProof/>
          <w:color w:val="FF0000"/>
        </w:rPr>
        <w:instrText xml:space="preserve"> PAGEREF _Toc399754152 \h </w:instrText>
      </w:r>
      <w:r w:rsidRPr="00116E07">
        <w:rPr>
          <w:noProof/>
          <w:color w:val="FF0000"/>
        </w:rPr>
      </w:r>
      <w:r w:rsidRPr="00116E07">
        <w:rPr>
          <w:noProof/>
          <w:color w:val="FF0000"/>
        </w:rPr>
        <w:fldChar w:fldCharType="separate"/>
      </w:r>
      <w:r w:rsidR="00A50D5A" w:rsidRPr="00116E07">
        <w:rPr>
          <w:noProof/>
          <w:color w:val="FF0000"/>
        </w:rPr>
        <w:t>4</w:t>
      </w:r>
      <w:r w:rsidRPr="00116E07">
        <w:rPr>
          <w:noProof/>
          <w:color w:val="FF0000"/>
        </w:rPr>
        <w:fldChar w:fldCharType="end"/>
      </w:r>
    </w:p>
    <w:p w14:paraId="7E61ED43" w14:textId="77777777" w:rsidR="003301CC" w:rsidRPr="00116E07" w:rsidRDefault="003301CC">
      <w:pPr>
        <w:pStyle w:val="ndice2"/>
        <w:tabs>
          <w:tab w:val="left" w:pos="1000"/>
        </w:tabs>
        <w:rPr>
          <w:noProof/>
          <w:color w:val="FF0000"/>
          <w:sz w:val="22"/>
          <w:szCs w:val="22"/>
          <w:lang w:eastAsia="pt-PT"/>
        </w:rPr>
      </w:pPr>
      <w:r w:rsidRPr="00116E07">
        <w:rPr>
          <w:noProof/>
          <w:color w:val="FF0000"/>
        </w:rPr>
        <w:t>2.1</w:t>
      </w:r>
      <w:r w:rsidRPr="00116E07">
        <w:rPr>
          <w:noProof/>
          <w:color w:val="FF0000"/>
          <w:sz w:val="22"/>
          <w:szCs w:val="22"/>
          <w:lang w:eastAsia="pt-PT"/>
        </w:rPr>
        <w:tab/>
      </w:r>
      <w:r w:rsidRPr="00116E07">
        <w:rPr>
          <w:noProof/>
          <w:color w:val="FF0000"/>
        </w:rPr>
        <w:t>Perspectiva do Sistema</w:t>
      </w:r>
      <w:r w:rsidRPr="00116E07">
        <w:rPr>
          <w:noProof/>
          <w:color w:val="FF0000"/>
        </w:rPr>
        <w:tab/>
      </w:r>
      <w:r w:rsidRPr="00116E07">
        <w:rPr>
          <w:noProof/>
          <w:color w:val="FF0000"/>
        </w:rPr>
        <w:fldChar w:fldCharType="begin"/>
      </w:r>
      <w:r w:rsidRPr="00116E07">
        <w:rPr>
          <w:noProof/>
          <w:color w:val="FF0000"/>
        </w:rPr>
        <w:instrText xml:space="preserve"> PAGEREF _Toc399754153 \h </w:instrText>
      </w:r>
      <w:r w:rsidRPr="00116E07">
        <w:rPr>
          <w:noProof/>
          <w:color w:val="FF0000"/>
        </w:rPr>
      </w:r>
      <w:r w:rsidRPr="00116E07">
        <w:rPr>
          <w:noProof/>
          <w:color w:val="FF0000"/>
        </w:rPr>
        <w:fldChar w:fldCharType="separate"/>
      </w:r>
      <w:r w:rsidR="00A50D5A" w:rsidRPr="00116E07">
        <w:rPr>
          <w:noProof/>
          <w:color w:val="FF0000"/>
        </w:rPr>
        <w:t>4</w:t>
      </w:r>
      <w:r w:rsidRPr="00116E07">
        <w:rPr>
          <w:noProof/>
          <w:color w:val="FF0000"/>
        </w:rPr>
        <w:fldChar w:fldCharType="end"/>
      </w:r>
    </w:p>
    <w:p w14:paraId="0DD81E60" w14:textId="77777777" w:rsidR="003301CC" w:rsidRPr="00116E07" w:rsidRDefault="003301CC">
      <w:pPr>
        <w:pStyle w:val="ndice2"/>
        <w:tabs>
          <w:tab w:val="left" w:pos="1000"/>
        </w:tabs>
        <w:rPr>
          <w:noProof/>
          <w:color w:val="FF0000"/>
          <w:sz w:val="22"/>
          <w:szCs w:val="22"/>
          <w:lang w:eastAsia="pt-PT"/>
        </w:rPr>
      </w:pPr>
      <w:r w:rsidRPr="00116E07">
        <w:rPr>
          <w:noProof/>
          <w:color w:val="FF0000"/>
        </w:rPr>
        <w:t>2.2</w:t>
      </w:r>
      <w:r w:rsidRPr="00116E07">
        <w:rPr>
          <w:noProof/>
          <w:color w:val="FF0000"/>
          <w:sz w:val="22"/>
          <w:szCs w:val="22"/>
          <w:lang w:eastAsia="pt-PT"/>
        </w:rPr>
        <w:tab/>
      </w:r>
      <w:r w:rsidRPr="00116E07">
        <w:rPr>
          <w:noProof/>
          <w:color w:val="FF0000"/>
        </w:rPr>
        <w:t>Funções do Sistema</w:t>
      </w:r>
      <w:r w:rsidRPr="00116E07">
        <w:rPr>
          <w:noProof/>
          <w:color w:val="FF0000"/>
        </w:rPr>
        <w:tab/>
      </w:r>
      <w:r w:rsidRPr="00116E07">
        <w:rPr>
          <w:noProof/>
          <w:color w:val="FF0000"/>
        </w:rPr>
        <w:fldChar w:fldCharType="begin"/>
      </w:r>
      <w:r w:rsidRPr="00116E07">
        <w:rPr>
          <w:noProof/>
          <w:color w:val="FF0000"/>
        </w:rPr>
        <w:instrText xml:space="preserve"> PAGEREF _Toc399754154 \h </w:instrText>
      </w:r>
      <w:r w:rsidRPr="00116E07">
        <w:rPr>
          <w:noProof/>
          <w:color w:val="FF0000"/>
        </w:rPr>
      </w:r>
      <w:r w:rsidRPr="00116E07">
        <w:rPr>
          <w:noProof/>
          <w:color w:val="FF0000"/>
        </w:rPr>
        <w:fldChar w:fldCharType="separate"/>
      </w:r>
      <w:r w:rsidR="00A50D5A" w:rsidRPr="00116E07">
        <w:rPr>
          <w:noProof/>
          <w:color w:val="FF0000"/>
        </w:rPr>
        <w:t>4</w:t>
      </w:r>
      <w:r w:rsidRPr="00116E07">
        <w:rPr>
          <w:noProof/>
          <w:color w:val="FF0000"/>
        </w:rPr>
        <w:fldChar w:fldCharType="end"/>
      </w:r>
    </w:p>
    <w:p w14:paraId="3712063E" w14:textId="77777777" w:rsidR="003301CC" w:rsidRPr="00116E07" w:rsidRDefault="003301CC">
      <w:pPr>
        <w:pStyle w:val="ndice2"/>
        <w:tabs>
          <w:tab w:val="left" w:pos="1000"/>
        </w:tabs>
        <w:rPr>
          <w:noProof/>
          <w:color w:val="FF0000"/>
          <w:sz w:val="22"/>
          <w:szCs w:val="22"/>
          <w:lang w:eastAsia="pt-PT"/>
        </w:rPr>
      </w:pPr>
      <w:r w:rsidRPr="00116E07">
        <w:rPr>
          <w:noProof/>
          <w:color w:val="FF0000"/>
        </w:rPr>
        <w:t>2.3</w:t>
      </w:r>
      <w:r w:rsidRPr="00116E07">
        <w:rPr>
          <w:noProof/>
          <w:color w:val="FF0000"/>
          <w:sz w:val="22"/>
          <w:szCs w:val="22"/>
          <w:lang w:eastAsia="pt-PT"/>
        </w:rPr>
        <w:tab/>
      </w:r>
      <w:r w:rsidRPr="00116E07">
        <w:rPr>
          <w:noProof/>
          <w:color w:val="FF0000"/>
        </w:rPr>
        <w:t>Características dos Utilizadores</w:t>
      </w:r>
      <w:r w:rsidRPr="00116E07">
        <w:rPr>
          <w:noProof/>
          <w:color w:val="FF0000"/>
        </w:rPr>
        <w:tab/>
      </w:r>
      <w:r w:rsidRPr="00116E07">
        <w:rPr>
          <w:noProof/>
          <w:color w:val="FF0000"/>
        </w:rPr>
        <w:fldChar w:fldCharType="begin"/>
      </w:r>
      <w:r w:rsidRPr="00116E07">
        <w:rPr>
          <w:noProof/>
          <w:color w:val="FF0000"/>
        </w:rPr>
        <w:instrText xml:space="preserve"> PAGEREF _Toc399754155 \h </w:instrText>
      </w:r>
      <w:r w:rsidRPr="00116E07">
        <w:rPr>
          <w:noProof/>
          <w:color w:val="FF0000"/>
        </w:rPr>
      </w:r>
      <w:r w:rsidRPr="00116E07">
        <w:rPr>
          <w:noProof/>
          <w:color w:val="FF0000"/>
        </w:rPr>
        <w:fldChar w:fldCharType="separate"/>
      </w:r>
      <w:r w:rsidR="00A50D5A" w:rsidRPr="00116E07">
        <w:rPr>
          <w:noProof/>
          <w:color w:val="FF0000"/>
        </w:rPr>
        <w:t>4</w:t>
      </w:r>
      <w:r w:rsidRPr="00116E07">
        <w:rPr>
          <w:noProof/>
          <w:color w:val="FF0000"/>
        </w:rPr>
        <w:fldChar w:fldCharType="end"/>
      </w:r>
    </w:p>
    <w:p w14:paraId="4986494C" w14:textId="77777777" w:rsidR="003301CC" w:rsidRPr="00116E07" w:rsidRDefault="003301CC">
      <w:pPr>
        <w:pStyle w:val="ndice2"/>
        <w:tabs>
          <w:tab w:val="left" w:pos="1000"/>
        </w:tabs>
        <w:rPr>
          <w:noProof/>
          <w:color w:val="FF0000"/>
          <w:sz w:val="22"/>
          <w:szCs w:val="22"/>
          <w:lang w:eastAsia="pt-PT"/>
        </w:rPr>
      </w:pPr>
      <w:r w:rsidRPr="00116E07">
        <w:rPr>
          <w:noProof/>
          <w:color w:val="FF0000"/>
        </w:rPr>
        <w:t>2.4</w:t>
      </w:r>
      <w:r w:rsidRPr="00116E07">
        <w:rPr>
          <w:noProof/>
          <w:color w:val="FF0000"/>
          <w:sz w:val="22"/>
          <w:szCs w:val="22"/>
          <w:lang w:eastAsia="pt-PT"/>
        </w:rPr>
        <w:tab/>
      </w:r>
      <w:r w:rsidRPr="00116E07">
        <w:rPr>
          <w:noProof/>
          <w:color w:val="FF0000"/>
        </w:rPr>
        <w:t>Restrições</w:t>
      </w:r>
      <w:r w:rsidRPr="00116E07">
        <w:rPr>
          <w:noProof/>
          <w:color w:val="FF0000"/>
        </w:rPr>
        <w:tab/>
      </w:r>
      <w:r w:rsidRPr="00116E07">
        <w:rPr>
          <w:noProof/>
          <w:color w:val="FF0000"/>
        </w:rPr>
        <w:fldChar w:fldCharType="begin"/>
      </w:r>
      <w:r w:rsidRPr="00116E07">
        <w:rPr>
          <w:noProof/>
          <w:color w:val="FF0000"/>
        </w:rPr>
        <w:instrText xml:space="preserve"> PAGEREF _Toc399754156 \h </w:instrText>
      </w:r>
      <w:r w:rsidRPr="00116E07">
        <w:rPr>
          <w:noProof/>
          <w:color w:val="FF0000"/>
        </w:rPr>
      </w:r>
      <w:r w:rsidRPr="00116E07">
        <w:rPr>
          <w:noProof/>
          <w:color w:val="FF0000"/>
        </w:rPr>
        <w:fldChar w:fldCharType="separate"/>
      </w:r>
      <w:r w:rsidR="00A50D5A" w:rsidRPr="00116E07">
        <w:rPr>
          <w:noProof/>
          <w:color w:val="FF0000"/>
        </w:rPr>
        <w:t>4</w:t>
      </w:r>
      <w:r w:rsidRPr="00116E07">
        <w:rPr>
          <w:noProof/>
          <w:color w:val="FF0000"/>
        </w:rPr>
        <w:fldChar w:fldCharType="end"/>
      </w:r>
    </w:p>
    <w:p w14:paraId="3FB6BB1B" w14:textId="77777777" w:rsidR="003301CC" w:rsidRPr="00116E07" w:rsidRDefault="003301CC">
      <w:pPr>
        <w:pStyle w:val="ndice2"/>
        <w:tabs>
          <w:tab w:val="left" w:pos="1000"/>
        </w:tabs>
        <w:rPr>
          <w:noProof/>
          <w:color w:val="FF0000"/>
          <w:sz w:val="22"/>
          <w:szCs w:val="22"/>
          <w:lang w:eastAsia="pt-PT"/>
        </w:rPr>
      </w:pPr>
      <w:r w:rsidRPr="00116E07">
        <w:rPr>
          <w:noProof/>
          <w:color w:val="FF0000"/>
        </w:rPr>
        <w:t>2.5</w:t>
      </w:r>
      <w:r w:rsidRPr="00116E07">
        <w:rPr>
          <w:noProof/>
          <w:color w:val="FF0000"/>
          <w:sz w:val="22"/>
          <w:szCs w:val="22"/>
          <w:lang w:eastAsia="pt-PT"/>
        </w:rPr>
        <w:tab/>
      </w:r>
      <w:r w:rsidRPr="00116E07">
        <w:rPr>
          <w:noProof/>
          <w:color w:val="FF0000"/>
        </w:rPr>
        <w:t>Assunções e Dependências</w:t>
      </w:r>
      <w:r w:rsidRPr="00116E07">
        <w:rPr>
          <w:noProof/>
          <w:color w:val="FF0000"/>
        </w:rPr>
        <w:tab/>
      </w:r>
      <w:r w:rsidRPr="00116E07">
        <w:rPr>
          <w:noProof/>
          <w:color w:val="FF0000"/>
        </w:rPr>
        <w:fldChar w:fldCharType="begin"/>
      </w:r>
      <w:r w:rsidRPr="00116E07">
        <w:rPr>
          <w:noProof/>
          <w:color w:val="FF0000"/>
        </w:rPr>
        <w:instrText xml:space="preserve"> PAGEREF _Toc399754157 \h </w:instrText>
      </w:r>
      <w:r w:rsidRPr="00116E07">
        <w:rPr>
          <w:noProof/>
          <w:color w:val="FF0000"/>
        </w:rPr>
      </w:r>
      <w:r w:rsidRPr="00116E07">
        <w:rPr>
          <w:noProof/>
          <w:color w:val="FF0000"/>
        </w:rPr>
        <w:fldChar w:fldCharType="separate"/>
      </w:r>
      <w:r w:rsidR="00A50D5A" w:rsidRPr="00116E07">
        <w:rPr>
          <w:noProof/>
          <w:color w:val="FF0000"/>
        </w:rPr>
        <w:t>4</w:t>
      </w:r>
      <w:r w:rsidRPr="00116E07">
        <w:rPr>
          <w:noProof/>
          <w:color w:val="FF0000"/>
        </w:rPr>
        <w:fldChar w:fldCharType="end"/>
      </w:r>
    </w:p>
    <w:p w14:paraId="6034D41F" w14:textId="77777777" w:rsidR="003301CC" w:rsidRPr="00116E07" w:rsidRDefault="003301CC">
      <w:pPr>
        <w:pStyle w:val="ndice1"/>
        <w:tabs>
          <w:tab w:val="left" w:pos="432"/>
        </w:tabs>
        <w:rPr>
          <w:noProof/>
          <w:color w:val="FF0000"/>
          <w:sz w:val="22"/>
          <w:szCs w:val="22"/>
          <w:lang w:eastAsia="pt-PT"/>
        </w:rPr>
      </w:pPr>
      <w:r w:rsidRPr="00116E07">
        <w:rPr>
          <w:noProof/>
          <w:color w:val="FF0000"/>
        </w:rPr>
        <w:t>3.</w:t>
      </w:r>
      <w:r w:rsidRPr="00116E07">
        <w:rPr>
          <w:noProof/>
          <w:color w:val="FF0000"/>
          <w:sz w:val="22"/>
          <w:szCs w:val="22"/>
          <w:lang w:eastAsia="pt-PT"/>
        </w:rPr>
        <w:tab/>
      </w:r>
      <w:r w:rsidRPr="00116E07">
        <w:rPr>
          <w:noProof/>
          <w:color w:val="FF0000"/>
        </w:rPr>
        <w:t>Requisitos Específicos</w:t>
      </w:r>
      <w:r w:rsidRPr="00116E07">
        <w:rPr>
          <w:noProof/>
          <w:color w:val="FF0000"/>
        </w:rPr>
        <w:tab/>
      </w:r>
      <w:r w:rsidRPr="00116E07">
        <w:rPr>
          <w:noProof/>
          <w:color w:val="FF0000"/>
        </w:rPr>
        <w:fldChar w:fldCharType="begin"/>
      </w:r>
      <w:r w:rsidRPr="00116E07">
        <w:rPr>
          <w:noProof/>
          <w:color w:val="FF0000"/>
        </w:rPr>
        <w:instrText xml:space="preserve"> PAGEREF _Toc399754158 \h </w:instrText>
      </w:r>
      <w:r w:rsidRPr="00116E07">
        <w:rPr>
          <w:noProof/>
          <w:color w:val="FF0000"/>
        </w:rPr>
      </w:r>
      <w:r w:rsidRPr="00116E07">
        <w:rPr>
          <w:noProof/>
          <w:color w:val="FF0000"/>
        </w:rPr>
        <w:fldChar w:fldCharType="separate"/>
      </w:r>
      <w:r w:rsidR="00A50D5A" w:rsidRPr="00116E07">
        <w:rPr>
          <w:noProof/>
          <w:color w:val="FF0000"/>
        </w:rPr>
        <w:t>5</w:t>
      </w:r>
      <w:r w:rsidRPr="00116E07">
        <w:rPr>
          <w:noProof/>
          <w:color w:val="FF0000"/>
        </w:rPr>
        <w:fldChar w:fldCharType="end"/>
      </w:r>
    </w:p>
    <w:p w14:paraId="65BA96E1" w14:textId="77777777" w:rsidR="003301CC" w:rsidRPr="00116E07" w:rsidRDefault="003301CC">
      <w:pPr>
        <w:pStyle w:val="ndice2"/>
        <w:tabs>
          <w:tab w:val="left" w:pos="1000"/>
        </w:tabs>
        <w:rPr>
          <w:noProof/>
          <w:color w:val="FF0000"/>
          <w:sz w:val="22"/>
          <w:szCs w:val="22"/>
          <w:lang w:eastAsia="pt-PT"/>
        </w:rPr>
      </w:pPr>
      <w:r w:rsidRPr="00116E07">
        <w:rPr>
          <w:noProof/>
          <w:color w:val="FF0000"/>
        </w:rPr>
        <w:t>3.1</w:t>
      </w:r>
      <w:r w:rsidRPr="00116E07">
        <w:rPr>
          <w:noProof/>
          <w:color w:val="FF0000"/>
          <w:sz w:val="22"/>
          <w:szCs w:val="22"/>
          <w:lang w:eastAsia="pt-PT"/>
        </w:rPr>
        <w:tab/>
      </w:r>
      <w:r w:rsidRPr="00116E07">
        <w:rPr>
          <w:noProof/>
          <w:color w:val="FF0000"/>
        </w:rPr>
        <w:t>Requisitos Funcionais (RF)</w:t>
      </w:r>
      <w:r w:rsidRPr="00116E07">
        <w:rPr>
          <w:noProof/>
          <w:color w:val="FF0000"/>
        </w:rPr>
        <w:tab/>
      </w:r>
      <w:r w:rsidRPr="00116E07">
        <w:rPr>
          <w:noProof/>
          <w:color w:val="FF0000"/>
        </w:rPr>
        <w:fldChar w:fldCharType="begin"/>
      </w:r>
      <w:r w:rsidRPr="00116E07">
        <w:rPr>
          <w:noProof/>
          <w:color w:val="FF0000"/>
        </w:rPr>
        <w:instrText xml:space="preserve"> PAGEREF _Toc399754159 \h </w:instrText>
      </w:r>
      <w:r w:rsidRPr="00116E07">
        <w:rPr>
          <w:noProof/>
          <w:color w:val="FF0000"/>
        </w:rPr>
      </w:r>
      <w:r w:rsidRPr="00116E07">
        <w:rPr>
          <w:noProof/>
          <w:color w:val="FF0000"/>
        </w:rPr>
        <w:fldChar w:fldCharType="separate"/>
      </w:r>
      <w:r w:rsidR="00A50D5A" w:rsidRPr="00116E07">
        <w:rPr>
          <w:noProof/>
          <w:color w:val="FF0000"/>
        </w:rPr>
        <w:t>5</w:t>
      </w:r>
      <w:r w:rsidRPr="00116E07">
        <w:rPr>
          <w:noProof/>
          <w:color w:val="FF0000"/>
        </w:rPr>
        <w:fldChar w:fldCharType="end"/>
      </w:r>
    </w:p>
    <w:p w14:paraId="423B2BFA" w14:textId="77777777" w:rsidR="003301CC" w:rsidRPr="00116E07" w:rsidRDefault="003301CC">
      <w:pPr>
        <w:pStyle w:val="ndice3"/>
        <w:rPr>
          <w:noProof/>
          <w:color w:val="FF0000"/>
          <w:sz w:val="22"/>
          <w:szCs w:val="22"/>
          <w:lang w:eastAsia="pt-PT"/>
        </w:rPr>
      </w:pPr>
      <w:r w:rsidRPr="00116E07">
        <w:rPr>
          <w:noProof/>
          <w:color w:val="FF0000"/>
        </w:rPr>
        <w:t>3.1.1</w:t>
      </w:r>
      <w:r w:rsidRPr="00116E07">
        <w:rPr>
          <w:noProof/>
          <w:color w:val="FF0000"/>
          <w:sz w:val="22"/>
          <w:szCs w:val="22"/>
          <w:lang w:eastAsia="pt-PT"/>
        </w:rPr>
        <w:tab/>
      </w:r>
      <w:r w:rsidRPr="00116E07">
        <w:rPr>
          <w:noProof/>
          <w:color w:val="FF0000"/>
        </w:rPr>
        <w:t>&lt;Nome do grupo (função/sub-função ou do processo/sub-processo) do RF&gt;</w:t>
      </w:r>
      <w:r w:rsidRPr="00116E07">
        <w:rPr>
          <w:noProof/>
          <w:color w:val="FF0000"/>
        </w:rPr>
        <w:tab/>
      </w:r>
      <w:r w:rsidRPr="00116E07">
        <w:rPr>
          <w:noProof/>
          <w:color w:val="FF0000"/>
        </w:rPr>
        <w:fldChar w:fldCharType="begin"/>
      </w:r>
      <w:r w:rsidRPr="00116E07">
        <w:rPr>
          <w:noProof/>
          <w:color w:val="FF0000"/>
        </w:rPr>
        <w:instrText xml:space="preserve"> PAGEREF _Toc399754160 \h </w:instrText>
      </w:r>
      <w:r w:rsidRPr="00116E07">
        <w:rPr>
          <w:noProof/>
          <w:color w:val="FF0000"/>
        </w:rPr>
      </w:r>
      <w:r w:rsidRPr="00116E07">
        <w:rPr>
          <w:noProof/>
          <w:color w:val="FF0000"/>
        </w:rPr>
        <w:fldChar w:fldCharType="separate"/>
      </w:r>
      <w:r w:rsidR="00A50D5A" w:rsidRPr="00116E07">
        <w:rPr>
          <w:noProof/>
          <w:color w:val="FF0000"/>
        </w:rPr>
        <w:t>5</w:t>
      </w:r>
      <w:r w:rsidRPr="00116E07">
        <w:rPr>
          <w:noProof/>
          <w:color w:val="FF0000"/>
        </w:rPr>
        <w:fldChar w:fldCharType="end"/>
      </w:r>
    </w:p>
    <w:p w14:paraId="7312E16C" w14:textId="77777777" w:rsidR="003301CC" w:rsidRPr="00116E07" w:rsidRDefault="003301CC">
      <w:pPr>
        <w:pStyle w:val="ndice2"/>
        <w:tabs>
          <w:tab w:val="left" w:pos="1000"/>
        </w:tabs>
        <w:rPr>
          <w:noProof/>
          <w:color w:val="FF0000"/>
          <w:sz w:val="22"/>
          <w:szCs w:val="22"/>
          <w:lang w:eastAsia="pt-PT"/>
        </w:rPr>
      </w:pPr>
      <w:r w:rsidRPr="00116E07">
        <w:rPr>
          <w:noProof/>
          <w:color w:val="FF0000"/>
        </w:rPr>
        <w:t>3.2</w:t>
      </w:r>
      <w:r w:rsidRPr="00116E07">
        <w:rPr>
          <w:noProof/>
          <w:color w:val="FF0000"/>
          <w:sz w:val="22"/>
          <w:szCs w:val="22"/>
          <w:lang w:eastAsia="pt-PT"/>
        </w:rPr>
        <w:tab/>
      </w:r>
      <w:r w:rsidRPr="00116E07">
        <w:rPr>
          <w:noProof/>
          <w:color w:val="FF0000"/>
        </w:rPr>
        <w:t>Requisitos Não Funcionais (RNF)</w:t>
      </w:r>
      <w:r w:rsidRPr="00116E07">
        <w:rPr>
          <w:noProof/>
          <w:color w:val="FF0000"/>
        </w:rPr>
        <w:tab/>
      </w:r>
      <w:r w:rsidRPr="00116E07">
        <w:rPr>
          <w:noProof/>
          <w:color w:val="FF0000"/>
        </w:rPr>
        <w:fldChar w:fldCharType="begin"/>
      </w:r>
      <w:r w:rsidRPr="00116E07">
        <w:rPr>
          <w:noProof/>
          <w:color w:val="FF0000"/>
        </w:rPr>
        <w:instrText xml:space="preserve"> PAGEREF _Toc399754161 \h </w:instrText>
      </w:r>
      <w:r w:rsidRPr="00116E07">
        <w:rPr>
          <w:noProof/>
          <w:color w:val="FF0000"/>
        </w:rPr>
      </w:r>
      <w:r w:rsidRPr="00116E07">
        <w:rPr>
          <w:noProof/>
          <w:color w:val="FF0000"/>
        </w:rPr>
        <w:fldChar w:fldCharType="separate"/>
      </w:r>
      <w:r w:rsidR="00A50D5A" w:rsidRPr="00116E07">
        <w:rPr>
          <w:noProof/>
          <w:color w:val="FF0000"/>
        </w:rPr>
        <w:t>6</w:t>
      </w:r>
      <w:r w:rsidRPr="00116E07">
        <w:rPr>
          <w:noProof/>
          <w:color w:val="FF0000"/>
        </w:rPr>
        <w:fldChar w:fldCharType="end"/>
      </w:r>
    </w:p>
    <w:p w14:paraId="365ED0A4" w14:textId="77777777" w:rsidR="003301CC" w:rsidRPr="00116E07" w:rsidRDefault="003301CC">
      <w:pPr>
        <w:pStyle w:val="ndice3"/>
        <w:rPr>
          <w:noProof/>
          <w:color w:val="FF0000"/>
          <w:sz w:val="22"/>
          <w:szCs w:val="22"/>
          <w:lang w:eastAsia="pt-PT"/>
        </w:rPr>
      </w:pPr>
      <w:r w:rsidRPr="00116E07">
        <w:rPr>
          <w:noProof/>
          <w:color w:val="FF0000"/>
        </w:rPr>
        <w:t>3.2.1</w:t>
      </w:r>
      <w:r w:rsidRPr="00116E07">
        <w:rPr>
          <w:noProof/>
          <w:color w:val="FF0000"/>
          <w:sz w:val="22"/>
          <w:szCs w:val="22"/>
          <w:lang w:eastAsia="pt-PT"/>
        </w:rPr>
        <w:tab/>
      </w:r>
      <w:r w:rsidRPr="00116E07">
        <w:rPr>
          <w:noProof/>
          <w:color w:val="FF0000"/>
        </w:rPr>
        <w:t>&lt;Nome do grupo (categoria ou tipo) de RNF&gt;</w:t>
      </w:r>
      <w:r w:rsidRPr="00116E07">
        <w:rPr>
          <w:noProof/>
          <w:color w:val="FF0000"/>
        </w:rPr>
        <w:tab/>
      </w:r>
      <w:r w:rsidRPr="00116E07">
        <w:rPr>
          <w:noProof/>
          <w:color w:val="FF0000"/>
        </w:rPr>
        <w:fldChar w:fldCharType="begin"/>
      </w:r>
      <w:r w:rsidRPr="00116E07">
        <w:rPr>
          <w:noProof/>
          <w:color w:val="FF0000"/>
        </w:rPr>
        <w:instrText xml:space="preserve"> PAGEREF _Toc399754162 \h </w:instrText>
      </w:r>
      <w:r w:rsidRPr="00116E07">
        <w:rPr>
          <w:noProof/>
          <w:color w:val="FF0000"/>
        </w:rPr>
      </w:r>
      <w:r w:rsidRPr="00116E07">
        <w:rPr>
          <w:noProof/>
          <w:color w:val="FF0000"/>
        </w:rPr>
        <w:fldChar w:fldCharType="separate"/>
      </w:r>
      <w:r w:rsidR="00A50D5A" w:rsidRPr="00116E07">
        <w:rPr>
          <w:noProof/>
          <w:color w:val="FF0000"/>
        </w:rPr>
        <w:t>6</w:t>
      </w:r>
      <w:r w:rsidRPr="00116E07">
        <w:rPr>
          <w:noProof/>
          <w:color w:val="FF0000"/>
        </w:rPr>
        <w:fldChar w:fldCharType="end"/>
      </w:r>
    </w:p>
    <w:p w14:paraId="6E76E656" w14:textId="77777777" w:rsidR="00EB52F0" w:rsidRPr="00116E07" w:rsidRDefault="00EB52F0" w:rsidP="00EE3357">
      <w:pPr>
        <w:pStyle w:val="Ttulo"/>
        <w:tabs>
          <w:tab w:val="right" w:pos="9360"/>
        </w:tabs>
        <w:spacing w:before="120" w:after="360"/>
      </w:pPr>
      <w:r w:rsidRPr="00116E07">
        <w:rPr>
          <w:color w:val="FF0000"/>
        </w:rPr>
        <w:fldChar w:fldCharType="end"/>
      </w:r>
      <w:r w:rsidRPr="00116E07">
        <w:rPr>
          <w:color w:val="FF0000"/>
        </w:rPr>
        <w:br w:type="page"/>
      </w:r>
      <w:fldSimple w:instr=" TITLE  \* MERGEFORMAT ">
        <w:r w:rsidR="00542B23" w:rsidRPr="00116E07">
          <w:t>Especificação d</w:t>
        </w:r>
        <w:r w:rsidR="00892EB7" w:rsidRPr="00116E07">
          <w:t>e</w:t>
        </w:r>
        <w:r w:rsidR="00B722C1" w:rsidRPr="00116E07">
          <w:t xml:space="preserve"> Requisitos do Sistema </w:t>
        </w:r>
      </w:fldSimple>
      <w:r w:rsidRPr="00116E07">
        <w:t xml:space="preserve"> </w:t>
      </w:r>
    </w:p>
    <w:p w14:paraId="626F6B60" w14:textId="77777777" w:rsidR="00EB52F0" w:rsidRPr="00116E07" w:rsidRDefault="00EB52F0" w:rsidP="00892EB7">
      <w:pPr>
        <w:pStyle w:val="Ttulo1"/>
        <w:spacing w:before="240" w:after="80"/>
      </w:pPr>
      <w:bookmarkStart w:id="0" w:name="_Toc399754149"/>
      <w:r w:rsidRPr="00116E07">
        <w:t>Introd</w:t>
      </w:r>
      <w:r w:rsidR="00926587" w:rsidRPr="00116E07">
        <w:t>ução</w:t>
      </w:r>
      <w:bookmarkEnd w:id="0"/>
    </w:p>
    <w:p w14:paraId="74C830AF" w14:textId="6B08A3E2" w:rsidR="00590529" w:rsidRPr="00590529" w:rsidRDefault="00590529" w:rsidP="00590529">
      <w:pPr>
        <w:keepLines/>
        <w:spacing w:before="240" w:after="240"/>
        <w:jc w:val="both"/>
      </w:pPr>
      <w:r>
        <w:t xml:space="preserve">O presente documento tem por objetivo descrever o Sistema de gestão , contendo nele descritas as características e os requisitos, funcionais e não funcionais do projeto, bem como uma descrição do sistema e as informações necessárias para o seu desenvolvimento e implementação. </w:t>
      </w:r>
    </w:p>
    <w:p w14:paraId="5FE207FA" w14:textId="77777777" w:rsidR="00C51821" w:rsidRPr="00116E07" w:rsidRDefault="00C51821" w:rsidP="003E178D">
      <w:pPr>
        <w:ind w:left="426"/>
        <w:rPr>
          <w:color w:val="FF0000"/>
        </w:rPr>
      </w:pPr>
    </w:p>
    <w:p w14:paraId="7D58F62E" w14:textId="77777777" w:rsidR="00EB52F0" w:rsidRPr="00116E07" w:rsidRDefault="00B722C1" w:rsidP="00892EB7">
      <w:pPr>
        <w:pStyle w:val="Ttulo2"/>
        <w:spacing w:before="240" w:after="80"/>
      </w:pPr>
      <w:bookmarkStart w:id="1" w:name="_Toc399754150"/>
      <w:r w:rsidRPr="00116E07">
        <w:t>Propósito do Documento</w:t>
      </w:r>
      <w:bookmarkEnd w:id="1"/>
    </w:p>
    <w:p w14:paraId="58E94649" w14:textId="77777777" w:rsidR="00322273" w:rsidRPr="00116E07" w:rsidRDefault="00C51821" w:rsidP="005B2076">
      <w:pPr>
        <w:pStyle w:val="InstruesAzul"/>
        <w:rPr>
          <w:color w:val="FF0000"/>
        </w:rPr>
      </w:pPr>
      <w:r w:rsidRPr="00116E07">
        <w:rPr>
          <w:color w:val="FF0000"/>
        </w:rPr>
        <w:t>[Especifica o objectivo desta ERS. A ERS descreve totalmente o comportamento do sistema ou do subsistema identificado. Ela descreve os requisitos funcionais e também requisitos não funcionais, restrições de design, e outros factores necessários para fornecer uma descrição completa e exaustiva dos requisitos para o s</w:t>
      </w:r>
      <w:r w:rsidR="005B2076" w:rsidRPr="00116E07">
        <w:rPr>
          <w:color w:val="FF0000"/>
        </w:rPr>
        <w:t>istema</w:t>
      </w:r>
      <w:r w:rsidRPr="00116E07">
        <w:rPr>
          <w:color w:val="FF0000"/>
        </w:rPr>
        <w:t>.]</w:t>
      </w:r>
    </w:p>
    <w:p w14:paraId="083A36DD" w14:textId="77777777" w:rsidR="006E2DD9" w:rsidRPr="00116E07" w:rsidRDefault="006E2DD9" w:rsidP="003E178D">
      <w:pPr>
        <w:ind w:left="426"/>
        <w:rPr>
          <w:color w:val="FF0000"/>
        </w:rPr>
      </w:pPr>
    </w:p>
    <w:p w14:paraId="3C5775AE" w14:textId="77777777" w:rsidR="00EB52F0" w:rsidRPr="00116E07" w:rsidRDefault="00B722C1" w:rsidP="00892EB7">
      <w:pPr>
        <w:pStyle w:val="Ttulo2"/>
        <w:spacing w:before="240" w:after="80"/>
      </w:pPr>
      <w:bookmarkStart w:id="2" w:name="_Toc399754151"/>
      <w:r w:rsidRPr="00116E07">
        <w:t>Âmbito do Sistema</w:t>
      </w:r>
      <w:bookmarkEnd w:id="2"/>
    </w:p>
    <w:p w14:paraId="024A734D" w14:textId="77777777" w:rsidR="00322273" w:rsidRPr="00116E07" w:rsidRDefault="006D6A62" w:rsidP="006D6A62">
      <w:pPr>
        <w:pStyle w:val="InstruesAzul"/>
        <w:rPr>
          <w:color w:val="FF0000"/>
        </w:rPr>
      </w:pPr>
      <w:r w:rsidRPr="00116E07">
        <w:rPr>
          <w:color w:val="FF0000"/>
        </w:rPr>
        <w:t>[U</w:t>
      </w:r>
      <w:r w:rsidR="00164705" w:rsidRPr="00116E07">
        <w:rPr>
          <w:color w:val="FF0000"/>
        </w:rPr>
        <w:t>ma breve descrição do sistema de informação</w:t>
      </w:r>
      <w:r w:rsidRPr="00116E07">
        <w:rPr>
          <w:color w:val="FF0000"/>
        </w:rPr>
        <w:t xml:space="preserve"> que </w:t>
      </w:r>
      <w:r w:rsidR="00164705" w:rsidRPr="00116E07">
        <w:rPr>
          <w:color w:val="FF0000"/>
        </w:rPr>
        <w:t>vai ser descrito n</w:t>
      </w:r>
      <w:r w:rsidRPr="00116E07">
        <w:rPr>
          <w:color w:val="FF0000"/>
        </w:rPr>
        <w:t xml:space="preserve">a </w:t>
      </w:r>
      <w:r w:rsidR="00164705" w:rsidRPr="00116E07">
        <w:rPr>
          <w:color w:val="FF0000"/>
        </w:rPr>
        <w:t>E</w:t>
      </w:r>
      <w:r w:rsidRPr="00116E07">
        <w:rPr>
          <w:color w:val="FF0000"/>
        </w:rPr>
        <w:t xml:space="preserve">RS, </w:t>
      </w:r>
      <w:r w:rsidR="00164705" w:rsidRPr="00116E07">
        <w:rPr>
          <w:color w:val="FF0000"/>
        </w:rPr>
        <w:t>as suas características</w:t>
      </w:r>
      <w:r w:rsidRPr="00116E07">
        <w:rPr>
          <w:color w:val="FF0000"/>
        </w:rPr>
        <w:t xml:space="preserve"> ou </w:t>
      </w:r>
      <w:r w:rsidR="00A02316" w:rsidRPr="00116E07">
        <w:rPr>
          <w:color w:val="FF0000"/>
        </w:rPr>
        <w:t xml:space="preserve">do </w:t>
      </w:r>
      <w:r w:rsidRPr="00116E07">
        <w:rPr>
          <w:color w:val="FF0000"/>
        </w:rPr>
        <w:t xml:space="preserve">subsistema, o modelo de </w:t>
      </w:r>
      <w:r w:rsidR="00A02316" w:rsidRPr="00116E07">
        <w:rPr>
          <w:color w:val="FF0000"/>
        </w:rPr>
        <w:t xml:space="preserve">análise </w:t>
      </w:r>
      <w:r w:rsidRPr="00116E07">
        <w:rPr>
          <w:color w:val="FF0000"/>
        </w:rPr>
        <w:t xml:space="preserve">associado </w:t>
      </w:r>
      <w:r w:rsidR="00A02316" w:rsidRPr="00116E07">
        <w:rPr>
          <w:color w:val="FF0000"/>
        </w:rPr>
        <w:t xml:space="preserve">à ESR </w:t>
      </w:r>
      <w:r w:rsidRPr="00116E07">
        <w:rPr>
          <w:color w:val="FF0000"/>
        </w:rPr>
        <w:t xml:space="preserve">e tudo o mais que seja </w:t>
      </w:r>
      <w:r w:rsidR="00A02316" w:rsidRPr="00116E07">
        <w:rPr>
          <w:color w:val="FF0000"/>
        </w:rPr>
        <w:t>afectado</w:t>
      </w:r>
      <w:r w:rsidRPr="00116E07">
        <w:rPr>
          <w:color w:val="FF0000"/>
        </w:rPr>
        <w:t xml:space="preserve"> ou influenciado por este documento.]</w:t>
      </w:r>
    </w:p>
    <w:p w14:paraId="7D35F157" w14:textId="77777777" w:rsidR="006E2DD9" w:rsidRPr="00116E07" w:rsidRDefault="006E2DD9" w:rsidP="004C3AED">
      <w:pPr>
        <w:ind w:left="426"/>
        <w:rPr>
          <w:color w:val="FF0000"/>
        </w:rPr>
      </w:pPr>
    </w:p>
    <w:p w14:paraId="1978826F" w14:textId="77777777" w:rsidR="00EB52F0" w:rsidRPr="00116E07" w:rsidRDefault="00C20BF1" w:rsidP="00892EB7">
      <w:pPr>
        <w:pStyle w:val="Ttulo1"/>
        <w:spacing w:before="240" w:after="120"/>
        <w:rPr>
          <w:color w:val="FF0000"/>
        </w:rPr>
      </w:pPr>
      <w:r w:rsidRPr="00116E07">
        <w:rPr>
          <w:color w:val="FF0000"/>
        </w:rPr>
        <w:br w:type="page"/>
      </w:r>
      <w:bookmarkStart w:id="3" w:name="_Toc399754152"/>
      <w:r w:rsidR="00EB52F0" w:rsidRPr="00116E07">
        <w:rPr>
          <w:color w:val="FF0000"/>
        </w:rPr>
        <w:lastRenderedPageBreak/>
        <w:t>Descri</w:t>
      </w:r>
      <w:r w:rsidR="00A63E6D" w:rsidRPr="00116E07">
        <w:rPr>
          <w:color w:val="FF0000"/>
        </w:rPr>
        <w:t>ção Geral</w:t>
      </w:r>
      <w:r w:rsidR="00F12839" w:rsidRPr="00116E07">
        <w:rPr>
          <w:color w:val="FF0000"/>
        </w:rPr>
        <w:t xml:space="preserve"> do Sistema</w:t>
      </w:r>
      <w:bookmarkEnd w:id="3"/>
    </w:p>
    <w:p w14:paraId="3F308F0D" w14:textId="77777777" w:rsidR="00322273" w:rsidRPr="00116E07" w:rsidRDefault="00135980" w:rsidP="0046510E">
      <w:pPr>
        <w:pStyle w:val="InstruesAzul"/>
        <w:rPr>
          <w:color w:val="FF0000"/>
        </w:rPr>
      </w:pPr>
      <w:r w:rsidRPr="00116E07">
        <w:rPr>
          <w:color w:val="FF0000"/>
        </w:rPr>
        <w:t xml:space="preserve">[Esta secção da ERS descreve os factores gerais que afectam o sistema e seus requisitos. Esta secção não determina requisitos específicos. Em vez disso, ele fornece uma base para esses requisitos, que são definidos em detalhes na </w:t>
      </w:r>
      <w:r w:rsidR="0046510E" w:rsidRPr="00116E07">
        <w:rPr>
          <w:color w:val="FF0000"/>
        </w:rPr>
        <w:t>s</w:t>
      </w:r>
      <w:r w:rsidRPr="00116E07">
        <w:rPr>
          <w:color w:val="FF0000"/>
        </w:rPr>
        <w:t>e</w:t>
      </w:r>
      <w:r w:rsidR="0046510E" w:rsidRPr="00116E07">
        <w:rPr>
          <w:color w:val="FF0000"/>
        </w:rPr>
        <w:t>c</w:t>
      </w:r>
      <w:r w:rsidRPr="00116E07">
        <w:rPr>
          <w:color w:val="FF0000"/>
        </w:rPr>
        <w:t xml:space="preserve">ção 3, e torna-los mais fáceis de entender. Incluir itens como: Perspectiva do </w:t>
      </w:r>
      <w:r w:rsidR="0046510E" w:rsidRPr="00116E07">
        <w:rPr>
          <w:color w:val="FF0000"/>
        </w:rPr>
        <w:t>sistema</w:t>
      </w:r>
      <w:r w:rsidRPr="00116E07">
        <w:rPr>
          <w:color w:val="FF0000"/>
        </w:rPr>
        <w:t xml:space="preserve">, funções do </w:t>
      </w:r>
      <w:r w:rsidR="0046510E" w:rsidRPr="00116E07">
        <w:rPr>
          <w:color w:val="FF0000"/>
        </w:rPr>
        <w:t xml:space="preserve">sistema, </w:t>
      </w:r>
      <w:r w:rsidRPr="00116E07">
        <w:rPr>
          <w:color w:val="FF0000"/>
        </w:rPr>
        <w:t>características do u</w:t>
      </w:r>
      <w:r w:rsidR="0046510E" w:rsidRPr="00116E07">
        <w:rPr>
          <w:color w:val="FF0000"/>
        </w:rPr>
        <w:t>tilizador</w:t>
      </w:r>
      <w:r w:rsidRPr="00116E07">
        <w:rPr>
          <w:color w:val="FF0000"/>
        </w:rPr>
        <w:t xml:space="preserve">, </w:t>
      </w:r>
      <w:r w:rsidR="0046510E" w:rsidRPr="00116E07">
        <w:rPr>
          <w:color w:val="FF0000"/>
        </w:rPr>
        <w:t>r</w:t>
      </w:r>
      <w:r w:rsidRPr="00116E07">
        <w:rPr>
          <w:color w:val="FF0000"/>
        </w:rPr>
        <w:t xml:space="preserve">estrições, </w:t>
      </w:r>
      <w:r w:rsidR="0046510E" w:rsidRPr="00116E07">
        <w:rPr>
          <w:color w:val="FF0000"/>
        </w:rPr>
        <w:t>assunções</w:t>
      </w:r>
      <w:r w:rsidRPr="00116E07">
        <w:rPr>
          <w:color w:val="FF0000"/>
        </w:rPr>
        <w:t xml:space="preserve"> e dependências, subconjuntos</w:t>
      </w:r>
      <w:r w:rsidR="0046510E" w:rsidRPr="00116E07">
        <w:rPr>
          <w:color w:val="FF0000"/>
        </w:rPr>
        <w:t xml:space="preserve"> de </w:t>
      </w:r>
      <w:r w:rsidRPr="00116E07">
        <w:rPr>
          <w:color w:val="FF0000"/>
        </w:rPr>
        <w:t>requisitos.]</w:t>
      </w:r>
    </w:p>
    <w:p w14:paraId="44ECBE70" w14:textId="77777777" w:rsidR="00996D53" w:rsidRPr="00116E07" w:rsidRDefault="00996D53" w:rsidP="00996D53">
      <w:pPr>
        <w:ind w:left="426"/>
        <w:rPr>
          <w:color w:val="FF0000"/>
        </w:rPr>
      </w:pPr>
    </w:p>
    <w:p w14:paraId="4952AAED" w14:textId="77777777" w:rsidR="00A63E6D" w:rsidRPr="00116E07" w:rsidRDefault="00542B23" w:rsidP="00892EB7">
      <w:pPr>
        <w:pStyle w:val="Ttulo2"/>
        <w:spacing w:before="240" w:after="80"/>
        <w:rPr>
          <w:color w:val="FF0000"/>
        </w:rPr>
      </w:pPr>
      <w:bookmarkStart w:id="4" w:name="_Toc399754153"/>
      <w:r w:rsidRPr="00116E07">
        <w:rPr>
          <w:color w:val="FF0000"/>
        </w:rPr>
        <w:t>Perspectiva</w:t>
      </w:r>
      <w:r w:rsidR="00F12839" w:rsidRPr="00116E07">
        <w:rPr>
          <w:color w:val="FF0000"/>
        </w:rPr>
        <w:t xml:space="preserve"> </w:t>
      </w:r>
      <w:r w:rsidR="00A63E6D" w:rsidRPr="00116E07">
        <w:rPr>
          <w:color w:val="FF0000"/>
        </w:rPr>
        <w:t>do Sistema</w:t>
      </w:r>
      <w:bookmarkEnd w:id="4"/>
    </w:p>
    <w:p w14:paraId="03741095" w14:textId="77777777" w:rsidR="00996D53" w:rsidRPr="00116E07" w:rsidRDefault="00184E3E" w:rsidP="00996D53">
      <w:pPr>
        <w:pStyle w:val="InstruesAzul"/>
        <w:rPr>
          <w:color w:val="FF0000"/>
          <w:sz w:val="24"/>
          <w:szCs w:val="24"/>
        </w:rPr>
      </w:pPr>
      <w:r w:rsidRPr="00116E07">
        <w:rPr>
          <w:color w:val="FF0000"/>
        </w:rPr>
        <w:t>[</w:t>
      </w:r>
      <w:r w:rsidR="00996D53" w:rsidRPr="00116E07">
        <w:rPr>
          <w:color w:val="FF0000"/>
        </w:rPr>
        <w:t>Esta subsecção do documento de ERS deve colocar o sistema em perspectiva relativamente a outros sistemas relacionados. Se o sistema é independente e totalmente auto-suficiente, isso deve ser explicitado aqui. Esta subsecção deve relacionar as exigências do sistema envolvente com a funcionalidade do software e deve identificar interface</w:t>
      </w:r>
      <w:r w:rsidRPr="00116E07">
        <w:rPr>
          <w:color w:val="FF0000"/>
        </w:rPr>
        <w:t>s entre o sistema e o software.]</w:t>
      </w:r>
    </w:p>
    <w:p w14:paraId="16ACC660" w14:textId="77777777" w:rsidR="006E2DD9" w:rsidRPr="00116E07" w:rsidRDefault="006E2DD9" w:rsidP="00996D53">
      <w:pPr>
        <w:ind w:left="426"/>
        <w:rPr>
          <w:color w:val="FF0000"/>
        </w:rPr>
      </w:pPr>
    </w:p>
    <w:p w14:paraId="7D4304B9" w14:textId="77777777" w:rsidR="00A63E6D" w:rsidRPr="00116E07" w:rsidRDefault="00B1027B" w:rsidP="00892EB7">
      <w:pPr>
        <w:pStyle w:val="Ttulo2"/>
        <w:spacing w:before="240" w:after="80"/>
        <w:rPr>
          <w:color w:val="FF0000"/>
        </w:rPr>
      </w:pPr>
      <w:bookmarkStart w:id="5" w:name="_Toc399754154"/>
      <w:r w:rsidRPr="00116E07">
        <w:rPr>
          <w:color w:val="FF0000"/>
        </w:rPr>
        <w:t>Funç</w:t>
      </w:r>
      <w:r w:rsidR="00552F51" w:rsidRPr="00116E07">
        <w:rPr>
          <w:color w:val="FF0000"/>
        </w:rPr>
        <w:t>ões</w:t>
      </w:r>
      <w:r w:rsidR="00C34311" w:rsidRPr="00116E07">
        <w:rPr>
          <w:color w:val="FF0000"/>
        </w:rPr>
        <w:t xml:space="preserve"> do Sistema</w:t>
      </w:r>
      <w:bookmarkEnd w:id="5"/>
    </w:p>
    <w:p w14:paraId="0F1921B9" w14:textId="77777777" w:rsidR="00322273" w:rsidRPr="00116E07" w:rsidRDefault="00184E3E" w:rsidP="00184E3E">
      <w:pPr>
        <w:pStyle w:val="InstruesAzul"/>
        <w:rPr>
          <w:color w:val="FF0000"/>
          <w:sz w:val="24"/>
          <w:szCs w:val="24"/>
        </w:rPr>
      </w:pPr>
      <w:r w:rsidRPr="00116E07">
        <w:rPr>
          <w:color w:val="FF0000"/>
        </w:rPr>
        <w:t>[Esta subsecção do documento de ERS deve fornecer um resumo das principais funções que o sistema vai desempenhar. Por exemplo, um documento de ERS para um programa de contabilidade pode usar esta secção para referir manutenção de contas de cliente, balanços e preparação de recibos, sem mencionar as vastas quantidades de detalhe que cada uma dessas funções necessita.]</w:t>
      </w:r>
    </w:p>
    <w:p w14:paraId="522F7B11" w14:textId="77777777" w:rsidR="006E2DD9" w:rsidRPr="00116E07" w:rsidRDefault="006E2DD9" w:rsidP="001E4DBF">
      <w:pPr>
        <w:ind w:left="426"/>
        <w:rPr>
          <w:color w:val="FF0000"/>
        </w:rPr>
      </w:pPr>
    </w:p>
    <w:p w14:paraId="0291123F" w14:textId="77777777" w:rsidR="00A63E6D" w:rsidRPr="00116E07" w:rsidRDefault="00C34311" w:rsidP="00892EB7">
      <w:pPr>
        <w:pStyle w:val="Ttulo2"/>
        <w:spacing w:before="240" w:after="80"/>
        <w:rPr>
          <w:color w:val="FF0000"/>
        </w:rPr>
      </w:pPr>
      <w:bookmarkStart w:id="6" w:name="_Toc399754155"/>
      <w:r w:rsidRPr="00116E07">
        <w:rPr>
          <w:color w:val="FF0000"/>
        </w:rPr>
        <w:t>Características dos Utilizadores</w:t>
      </w:r>
      <w:bookmarkEnd w:id="6"/>
    </w:p>
    <w:p w14:paraId="102D6D1E" w14:textId="77777777" w:rsidR="00995706" w:rsidRPr="00116E07" w:rsidRDefault="00995706" w:rsidP="00995706">
      <w:pPr>
        <w:pStyle w:val="InstruesAzul"/>
        <w:ind w:left="426"/>
        <w:rPr>
          <w:color w:val="FF0000"/>
        </w:rPr>
      </w:pPr>
      <w:r w:rsidRPr="00116E07">
        <w:rPr>
          <w:color w:val="FF0000"/>
        </w:rPr>
        <w:t>Alunos universitários</w:t>
      </w:r>
    </w:p>
    <w:p w14:paraId="27DA3547" w14:textId="77777777" w:rsidR="00995706" w:rsidRPr="00116E07" w:rsidRDefault="00995706" w:rsidP="00995706">
      <w:pPr>
        <w:pStyle w:val="InstruesAzul"/>
        <w:ind w:left="426"/>
        <w:rPr>
          <w:color w:val="FF0000"/>
        </w:rPr>
      </w:pPr>
      <w:r w:rsidRPr="00116E07">
        <w:rPr>
          <w:color w:val="FF0000"/>
        </w:rPr>
        <w:t>Professores</w:t>
      </w:r>
    </w:p>
    <w:p w14:paraId="1275B0EA" w14:textId="5D9503E6" w:rsidR="00A63E6D" w:rsidRPr="00116E07" w:rsidRDefault="00995706" w:rsidP="00995706">
      <w:pPr>
        <w:pStyle w:val="InstruesAzul"/>
        <w:ind w:left="426"/>
        <w:rPr>
          <w:color w:val="FF0000"/>
        </w:rPr>
      </w:pPr>
      <w:r w:rsidRPr="00116E07">
        <w:rPr>
          <w:color w:val="FF0000"/>
        </w:rPr>
        <w:t>Investigadores</w:t>
      </w:r>
    </w:p>
    <w:p w14:paraId="4810B310" w14:textId="77777777" w:rsidR="006E2DD9" w:rsidRPr="00116E07" w:rsidRDefault="006E2DD9" w:rsidP="001E4DBF">
      <w:pPr>
        <w:ind w:left="426"/>
        <w:rPr>
          <w:color w:val="FF0000"/>
        </w:rPr>
      </w:pPr>
    </w:p>
    <w:p w14:paraId="43B2442E" w14:textId="77777777" w:rsidR="00A63E6D" w:rsidRPr="00116E07" w:rsidRDefault="001E4DBF" w:rsidP="00892EB7">
      <w:pPr>
        <w:pStyle w:val="Ttulo2"/>
        <w:spacing w:before="240" w:after="80"/>
        <w:rPr>
          <w:color w:val="FF0000"/>
        </w:rPr>
      </w:pPr>
      <w:bookmarkStart w:id="7" w:name="_Toc399754156"/>
      <w:r w:rsidRPr="00116E07">
        <w:rPr>
          <w:color w:val="FF0000"/>
        </w:rPr>
        <w:t>Restrições</w:t>
      </w:r>
      <w:bookmarkEnd w:id="7"/>
    </w:p>
    <w:p w14:paraId="21F656C8" w14:textId="66464497" w:rsidR="00CA2F57" w:rsidRPr="00116E07" w:rsidRDefault="00CA2F57" w:rsidP="001E4DBF">
      <w:pPr>
        <w:pStyle w:val="InstruesAzul"/>
        <w:rPr>
          <w:color w:val="FF0000"/>
        </w:rPr>
      </w:pPr>
      <w:r w:rsidRPr="00116E07">
        <w:rPr>
          <w:color w:val="FF0000"/>
        </w:rPr>
        <w:t>O SI terá de interagir com uma base de dados e um portal pre-existentes.</w:t>
      </w:r>
    </w:p>
    <w:p w14:paraId="06153192" w14:textId="77777777" w:rsidR="00CA2F57" w:rsidRPr="00116E07" w:rsidRDefault="00CA2F57" w:rsidP="001E4DBF">
      <w:pPr>
        <w:pStyle w:val="InstruesAzul"/>
        <w:rPr>
          <w:color w:val="FF0000"/>
        </w:rPr>
      </w:pPr>
    </w:p>
    <w:p w14:paraId="28EE6A9C" w14:textId="026C0C01" w:rsidR="00821733" w:rsidRPr="00116E07" w:rsidRDefault="001E4DBF" w:rsidP="001E4DBF">
      <w:pPr>
        <w:pStyle w:val="InstruesAzul"/>
        <w:rPr>
          <w:color w:val="FF0000"/>
        </w:rPr>
      </w:pPr>
      <w:r w:rsidRPr="00116E07">
        <w:rPr>
          <w:color w:val="FF0000"/>
        </w:rPr>
        <w:t xml:space="preserve">[Esta subsecção do documento de ERS deve fornecer uma descrição geral de quaisquer outros itens que limitem as </w:t>
      </w:r>
      <w:r w:rsidRPr="00116E07">
        <w:rPr>
          <w:color w:val="FF0000"/>
          <w:spacing w:val="-3"/>
        </w:rPr>
        <w:t xml:space="preserve">opções de desenvolvimento. Estes incluem: </w:t>
      </w:r>
      <w:r w:rsidRPr="00116E07">
        <w:rPr>
          <w:color w:val="FF0000"/>
          <w:spacing w:val="-5"/>
        </w:rPr>
        <w:t xml:space="preserve">Regulamentos; </w:t>
      </w:r>
      <w:r w:rsidRPr="00116E07">
        <w:rPr>
          <w:color w:val="FF0000"/>
          <w:spacing w:val="-4"/>
        </w:rPr>
        <w:t xml:space="preserve">Limitações de Hardware; </w:t>
      </w:r>
      <w:r w:rsidRPr="00116E07">
        <w:rPr>
          <w:color w:val="FF0000"/>
          <w:spacing w:val="-3"/>
        </w:rPr>
        <w:t xml:space="preserve">Interfaces com outras aplicações; Operações em paralelo; Funções de auditoria; Funções de controlo; </w:t>
      </w:r>
      <w:r w:rsidRPr="00116E07">
        <w:rPr>
          <w:color w:val="FF0000"/>
        </w:rPr>
        <w:t>Exigências de alto nível da linguagem;</w:t>
      </w:r>
      <w:r w:rsidRPr="00116E07">
        <w:rPr>
          <w:color w:val="FF0000"/>
          <w:spacing w:val="-5"/>
        </w:rPr>
        <w:t xml:space="preserve"> Exigências de fiabilidade;</w:t>
      </w:r>
      <w:r w:rsidRPr="00116E07">
        <w:rPr>
          <w:color w:val="FF0000"/>
          <w:spacing w:val="-3"/>
        </w:rPr>
        <w:t xml:space="preserve"> Criticalidade do Sistema;  Considerações de segurança.]</w:t>
      </w:r>
    </w:p>
    <w:p w14:paraId="5D7CAA9A" w14:textId="77777777" w:rsidR="006E2DD9" w:rsidRPr="00116E07" w:rsidRDefault="006E2DD9" w:rsidP="001E4DBF">
      <w:pPr>
        <w:ind w:left="426"/>
        <w:rPr>
          <w:color w:val="FF0000"/>
        </w:rPr>
      </w:pPr>
    </w:p>
    <w:p w14:paraId="12A9BE2C" w14:textId="77777777" w:rsidR="00821733" w:rsidRPr="00116E07" w:rsidRDefault="00334A9F" w:rsidP="00892EB7">
      <w:pPr>
        <w:pStyle w:val="Ttulo2"/>
        <w:spacing w:before="240" w:after="80"/>
        <w:rPr>
          <w:color w:val="FF0000"/>
        </w:rPr>
      </w:pPr>
      <w:bookmarkStart w:id="8" w:name="_Toc399754157"/>
      <w:r w:rsidRPr="00116E07">
        <w:rPr>
          <w:color w:val="FF0000"/>
        </w:rPr>
        <w:t>Assunções</w:t>
      </w:r>
      <w:r w:rsidR="00821733" w:rsidRPr="00116E07">
        <w:rPr>
          <w:color w:val="FF0000"/>
        </w:rPr>
        <w:t xml:space="preserve"> e Dependências</w:t>
      </w:r>
      <w:bookmarkEnd w:id="8"/>
    </w:p>
    <w:p w14:paraId="14F16ADD" w14:textId="77777777" w:rsidR="00A07A7A" w:rsidRPr="00116E07" w:rsidRDefault="00A07A7A" w:rsidP="00A07A7A">
      <w:pPr>
        <w:pStyle w:val="InstruesAzul"/>
        <w:rPr>
          <w:color w:val="FF0000"/>
        </w:rPr>
      </w:pPr>
      <w:r w:rsidRPr="00116E07">
        <w:rPr>
          <w:color w:val="FF0000"/>
        </w:rPr>
        <w:t>[Esta subsecção do documento de ERS deve listar cada um dos factores que afectam as exigências descritas no documento de ERS. Estes factores não são restrições de desenho do software mas sim factores que, ao mudarem, afectam as exigências presentes no documento de ERS. Por exemplo, pode ser assumido que um determinado sistema operativo estará disponível no hardware designado para o produto de software. Se mais tarde se verificasse que tal sistema operativo não está de facto disponível, o documento de ERS teria então de ser alterado.]</w:t>
      </w:r>
    </w:p>
    <w:p w14:paraId="0C9D61B3" w14:textId="77777777" w:rsidR="00A63E6D" w:rsidRPr="00116E07" w:rsidRDefault="00A63E6D" w:rsidP="001E4DBF">
      <w:pPr>
        <w:ind w:left="426"/>
        <w:rPr>
          <w:color w:val="FF0000"/>
        </w:rPr>
      </w:pPr>
    </w:p>
    <w:p w14:paraId="0CB9D976" w14:textId="77777777" w:rsidR="00EB52F0" w:rsidRPr="00116E07" w:rsidRDefault="00C20BF1" w:rsidP="00892EB7">
      <w:pPr>
        <w:pStyle w:val="Ttulo1"/>
        <w:spacing w:before="240" w:after="80"/>
        <w:rPr>
          <w:color w:val="FF0000"/>
          <w:lang w:val="en-US"/>
        </w:rPr>
      </w:pPr>
      <w:r w:rsidRPr="00116E07">
        <w:rPr>
          <w:color w:val="FF0000"/>
        </w:rPr>
        <w:br w:type="page"/>
      </w:r>
      <w:bookmarkStart w:id="9" w:name="_Toc399754158"/>
      <w:r w:rsidR="00813AA2" w:rsidRPr="00116E07">
        <w:rPr>
          <w:color w:val="FF0000"/>
        </w:rPr>
        <w:lastRenderedPageBreak/>
        <w:t>Requisitos</w:t>
      </w:r>
      <w:r w:rsidR="00EB52F0" w:rsidRPr="00116E07">
        <w:rPr>
          <w:color w:val="FF0000"/>
          <w:lang w:val="en-US"/>
        </w:rPr>
        <w:t xml:space="preserve"> </w:t>
      </w:r>
      <w:r w:rsidR="00F12839" w:rsidRPr="00116E07">
        <w:rPr>
          <w:color w:val="FF0000"/>
        </w:rPr>
        <w:t>Específicos</w:t>
      </w:r>
      <w:bookmarkEnd w:id="9"/>
    </w:p>
    <w:p w14:paraId="50D837A4" w14:textId="77777777" w:rsidR="0032076E" w:rsidRPr="00116E07" w:rsidRDefault="0032076E" w:rsidP="0032076E">
      <w:pPr>
        <w:pStyle w:val="InstruesAzul"/>
        <w:rPr>
          <w:color w:val="FF0000"/>
        </w:rPr>
      </w:pPr>
      <w:r w:rsidRPr="00116E07">
        <w:rPr>
          <w:color w:val="FF0000"/>
        </w:rPr>
        <w:t>[Esta secção do documento de ERS deve conter todas as exigências de software a um nível de detalhe suficiente para permitir que seja feito o desenho de um sistema que satisfaz as exigências, e que sejam feitos testes que mostrem que o sistema satisfaz essas mesmas exigências. Ao longo desta secção, cada exigência que é ditada deve ser externamente perceptível por utilizadores, operadores ou outros sistemas externos. Estas exigências devem incluir no mínimo uma descrição de cada entrada (estímulo) ao sistema, cada saída (resposta) do sistema, e todas as funções levadas a cabo pelo sistema em resposta a uma entrada ou em suporte de uma saída. Uma vez que esta é frequentemente a parte maior e mais importante do documento de ERS.]</w:t>
      </w:r>
    </w:p>
    <w:p w14:paraId="11DB7C20" w14:textId="77777777" w:rsidR="0032076E" w:rsidRPr="00116E07" w:rsidRDefault="0032076E" w:rsidP="008A53AD">
      <w:pPr>
        <w:ind w:left="426"/>
        <w:rPr>
          <w:color w:val="FF0000"/>
        </w:rPr>
      </w:pPr>
    </w:p>
    <w:p w14:paraId="2C35A088" w14:textId="77777777" w:rsidR="00EB52F0" w:rsidRPr="00116E07" w:rsidRDefault="00542B23" w:rsidP="0032076E">
      <w:pPr>
        <w:pStyle w:val="Ttulo2"/>
        <w:spacing w:before="240" w:after="80"/>
        <w:rPr>
          <w:color w:val="FF0000"/>
        </w:rPr>
      </w:pPr>
      <w:bookmarkStart w:id="10" w:name="_Toc399754159"/>
      <w:r w:rsidRPr="00116E07">
        <w:rPr>
          <w:color w:val="FF0000"/>
        </w:rPr>
        <w:t>Requisitos Funcionais</w:t>
      </w:r>
      <w:r w:rsidR="00ED174F" w:rsidRPr="00116E07">
        <w:rPr>
          <w:color w:val="FF0000"/>
        </w:rPr>
        <w:t xml:space="preserve"> (RF)</w:t>
      </w:r>
      <w:bookmarkEnd w:id="10"/>
    </w:p>
    <w:p w14:paraId="205C5122" w14:textId="77777777" w:rsidR="00EB52F0" w:rsidRPr="00116E07" w:rsidRDefault="00141F5B" w:rsidP="00141F5B">
      <w:pPr>
        <w:pStyle w:val="InstruesAzul"/>
        <w:rPr>
          <w:color w:val="FF0000"/>
          <w:spacing w:val="-5"/>
        </w:rPr>
      </w:pPr>
      <w:r w:rsidRPr="00116E07">
        <w:rPr>
          <w:color w:val="FF0000"/>
        </w:rPr>
        <w:t>[Esta subsecção deve fornecer uma descrição detalhada de todas as acções</w:t>
      </w:r>
      <w:r w:rsidR="000C2680" w:rsidRPr="00116E07">
        <w:rPr>
          <w:color w:val="FF0000"/>
        </w:rPr>
        <w:t>/funções e requisitos funcionais</w:t>
      </w:r>
      <w:r w:rsidRPr="00116E07">
        <w:rPr>
          <w:color w:val="FF0000"/>
        </w:rPr>
        <w:t xml:space="preserve"> que deve</w:t>
      </w:r>
      <w:r w:rsidR="00E060EB" w:rsidRPr="00116E07">
        <w:rPr>
          <w:color w:val="FF0000"/>
        </w:rPr>
        <w:t>m</w:t>
      </w:r>
      <w:r w:rsidRPr="00116E07">
        <w:rPr>
          <w:color w:val="FF0000"/>
        </w:rPr>
        <w:t xml:space="preserve"> estar presente</w:t>
      </w:r>
      <w:r w:rsidR="00F7562D" w:rsidRPr="00116E07">
        <w:rPr>
          <w:color w:val="FF0000"/>
        </w:rPr>
        <w:t>s</w:t>
      </w:r>
      <w:r w:rsidRPr="00116E07">
        <w:rPr>
          <w:color w:val="FF0000"/>
        </w:rPr>
        <w:t xml:space="preserve"> no sistema</w:t>
      </w:r>
      <w:r w:rsidR="00D85DFB" w:rsidRPr="00116E07">
        <w:rPr>
          <w:color w:val="FF0000"/>
        </w:rPr>
        <w:t xml:space="preserve">. Pode ser apropriado dividir os requisitos funcionais em </w:t>
      </w:r>
      <w:r w:rsidR="00957797" w:rsidRPr="00116E07">
        <w:rPr>
          <w:color w:val="FF0000"/>
        </w:rPr>
        <w:t>função/</w:t>
      </w:r>
      <w:r w:rsidR="004641C7" w:rsidRPr="00116E07">
        <w:rPr>
          <w:color w:val="FF0000"/>
        </w:rPr>
        <w:t>sub-função</w:t>
      </w:r>
      <w:r w:rsidR="00D85DFB" w:rsidRPr="00116E07">
        <w:rPr>
          <w:color w:val="FF0000"/>
        </w:rPr>
        <w:t xml:space="preserve"> ou </w:t>
      </w:r>
      <w:r w:rsidR="00957797" w:rsidRPr="00116E07">
        <w:rPr>
          <w:color w:val="FF0000"/>
        </w:rPr>
        <w:t>processo/</w:t>
      </w:r>
      <w:r w:rsidR="00D85DFB" w:rsidRPr="00116E07">
        <w:rPr>
          <w:color w:val="FF0000"/>
        </w:rPr>
        <w:t>sub-processo</w:t>
      </w:r>
      <w:r w:rsidRPr="00116E07">
        <w:rPr>
          <w:color w:val="FF0000"/>
        </w:rPr>
        <w:t>.]</w:t>
      </w:r>
    </w:p>
    <w:p w14:paraId="10A14305" w14:textId="77777777" w:rsidR="00141F5B" w:rsidRPr="00116E07" w:rsidRDefault="00141F5B" w:rsidP="00141F5B">
      <w:pPr>
        <w:ind w:left="426"/>
        <w:rPr>
          <w:color w:val="FF0000"/>
        </w:rPr>
      </w:pPr>
    </w:p>
    <w:p w14:paraId="1594DD1A" w14:textId="77777777" w:rsidR="003E4F9A" w:rsidRPr="00116E07" w:rsidRDefault="003E4F9A" w:rsidP="00141F5B">
      <w:pPr>
        <w:ind w:left="426"/>
        <w:rPr>
          <w:color w:val="FF0000"/>
        </w:rPr>
      </w:pPr>
    </w:p>
    <w:p w14:paraId="0AF2F076" w14:textId="77777777" w:rsidR="00CF0302" w:rsidRPr="00116E07" w:rsidRDefault="00CF0302" w:rsidP="007C0A88">
      <w:pPr>
        <w:pStyle w:val="Ttulo3"/>
        <w:ind w:left="426" w:hanging="426"/>
        <w:rPr>
          <w:color w:val="FF0000"/>
        </w:rPr>
      </w:pPr>
    </w:p>
    <w:p w14:paraId="24FF9352" w14:textId="77777777" w:rsidR="00EE3357" w:rsidRPr="00116E07" w:rsidRDefault="00EE3357" w:rsidP="007C0A88">
      <w:pPr>
        <w:ind w:left="426"/>
        <w:rPr>
          <w:color w:val="FF0000"/>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5245"/>
        <w:gridCol w:w="1276"/>
        <w:gridCol w:w="1246"/>
      </w:tblGrid>
      <w:tr w:rsidR="00116E07" w:rsidRPr="00116E07" w14:paraId="5E0E3540" w14:textId="77777777" w:rsidTr="007C0A88">
        <w:trPr>
          <w:trHeight w:val="420"/>
        </w:trPr>
        <w:tc>
          <w:tcPr>
            <w:tcW w:w="1134" w:type="dxa"/>
            <w:vAlign w:val="center"/>
          </w:tcPr>
          <w:p w14:paraId="7BC369F5" w14:textId="77777777" w:rsidR="00953A85" w:rsidRPr="00116E07" w:rsidRDefault="00953A85" w:rsidP="003E4F9A">
            <w:pPr>
              <w:pStyle w:val="InfoBlue"/>
              <w:rPr>
                <w:color w:val="FF0000"/>
              </w:rPr>
            </w:pPr>
            <w:r w:rsidRPr="00116E07">
              <w:rPr>
                <w:color w:val="FF0000"/>
              </w:rPr>
              <w:t xml:space="preserve">RF </w:t>
            </w:r>
            <w:r w:rsidR="003E4F9A" w:rsidRPr="00116E07">
              <w:rPr>
                <w:color w:val="FF0000"/>
              </w:rPr>
              <w:t>&lt;nº&gt;</w:t>
            </w:r>
          </w:p>
        </w:tc>
        <w:tc>
          <w:tcPr>
            <w:tcW w:w="5245" w:type="dxa"/>
            <w:vAlign w:val="center"/>
          </w:tcPr>
          <w:p w14:paraId="12C4CC8D" w14:textId="77777777" w:rsidR="00953A85" w:rsidRPr="00116E07" w:rsidRDefault="003E4F9A" w:rsidP="003E4F9A">
            <w:pPr>
              <w:pStyle w:val="InfoBlue"/>
              <w:rPr>
                <w:color w:val="FF0000"/>
              </w:rPr>
            </w:pPr>
            <w:r w:rsidRPr="00116E07">
              <w:rPr>
                <w:color w:val="FF0000"/>
              </w:rPr>
              <w:t>&lt;Designação do Requisito&gt;</w:t>
            </w:r>
          </w:p>
        </w:tc>
        <w:tc>
          <w:tcPr>
            <w:tcW w:w="1276" w:type="dxa"/>
            <w:vAlign w:val="center"/>
          </w:tcPr>
          <w:p w14:paraId="22E7EA1B" w14:textId="77777777" w:rsidR="00953A85" w:rsidRPr="00116E07" w:rsidRDefault="003E4F9A" w:rsidP="003E4F9A">
            <w:pPr>
              <w:pStyle w:val="InfoBlue"/>
              <w:rPr>
                <w:color w:val="FF0000"/>
              </w:rPr>
            </w:pPr>
            <w:r w:rsidRPr="00116E07">
              <w:rPr>
                <w:color w:val="FF0000"/>
              </w:rPr>
              <w:t>Ref. Função</w:t>
            </w:r>
          </w:p>
        </w:tc>
        <w:tc>
          <w:tcPr>
            <w:tcW w:w="1246" w:type="dxa"/>
            <w:vAlign w:val="center"/>
          </w:tcPr>
          <w:p w14:paraId="360CE015" w14:textId="77777777" w:rsidR="003E4F9A" w:rsidRPr="00116E07" w:rsidRDefault="003E4F9A" w:rsidP="003E4F9A">
            <w:pPr>
              <w:pStyle w:val="InfoBlue"/>
              <w:rPr>
                <w:color w:val="FF0000"/>
              </w:rPr>
            </w:pPr>
            <w:r w:rsidRPr="00116E07">
              <w:rPr>
                <w:color w:val="FF0000"/>
              </w:rPr>
              <w:t>Prioridade</w:t>
            </w:r>
          </w:p>
          <w:p w14:paraId="26FD4A0A" w14:textId="77777777" w:rsidR="00953A85" w:rsidRPr="00116E07" w:rsidRDefault="003E4F9A" w:rsidP="003E4F9A">
            <w:pPr>
              <w:pStyle w:val="InfoBlue"/>
              <w:rPr>
                <w:color w:val="FF0000"/>
              </w:rPr>
            </w:pPr>
            <w:r w:rsidRPr="00116E07">
              <w:rPr>
                <w:color w:val="FF0000"/>
              </w:rPr>
              <w:t>&lt;1/2 ou 3&gt;</w:t>
            </w:r>
          </w:p>
        </w:tc>
      </w:tr>
      <w:tr w:rsidR="00953A85" w:rsidRPr="00116E07" w14:paraId="06D7FE7E" w14:textId="77777777" w:rsidTr="00FC4EC1">
        <w:trPr>
          <w:trHeight w:val="703"/>
        </w:trPr>
        <w:tc>
          <w:tcPr>
            <w:tcW w:w="8901" w:type="dxa"/>
            <w:gridSpan w:val="4"/>
          </w:tcPr>
          <w:p w14:paraId="621DCD5C" w14:textId="77777777" w:rsidR="003E4F9A" w:rsidRPr="00116E07" w:rsidRDefault="003E4F9A" w:rsidP="003E4F9A">
            <w:pPr>
              <w:pStyle w:val="InfoBlue"/>
              <w:rPr>
                <w:color w:val="FF0000"/>
              </w:rPr>
            </w:pPr>
            <w:r w:rsidRPr="00116E07">
              <w:rPr>
                <w:color w:val="FF0000"/>
              </w:rPr>
              <w:t>&lt;Descrição do Requisito Funcional&gt;</w:t>
            </w:r>
          </w:p>
          <w:p w14:paraId="2C5C3EF4" w14:textId="77777777" w:rsidR="003E4F9A" w:rsidRPr="00116E07" w:rsidRDefault="003E4F9A" w:rsidP="003E4F9A">
            <w:pPr>
              <w:pStyle w:val="InfoBlue"/>
              <w:rPr>
                <w:color w:val="FF0000"/>
              </w:rPr>
            </w:pPr>
            <w:r w:rsidRPr="00116E07">
              <w:rPr>
                <w:color w:val="FF0000"/>
              </w:rPr>
              <w:tab/>
              <w:t>[Ex: o sistema deve apresentar/mostrar ……]</w:t>
            </w:r>
          </w:p>
          <w:p w14:paraId="69E7EC22" w14:textId="77777777" w:rsidR="003E4F9A" w:rsidRPr="00116E07" w:rsidRDefault="003E4F9A" w:rsidP="003E4F9A">
            <w:pPr>
              <w:pStyle w:val="InfoBlue"/>
              <w:rPr>
                <w:color w:val="FF0000"/>
              </w:rPr>
            </w:pPr>
            <w:r w:rsidRPr="00116E07">
              <w:rPr>
                <w:color w:val="FF0000"/>
              </w:rPr>
              <w:tab/>
              <w:t>[Ex: o sistema deve possibilitar/permitir ……]</w:t>
            </w:r>
          </w:p>
          <w:p w14:paraId="015AB7DC" w14:textId="77777777" w:rsidR="003E4F9A" w:rsidRPr="00116E07" w:rsidRDefault="003E4F9A" w:rsidP="003E4F9A">
            <w:pPr>
              <w:pStyle w:val="InfoBlue"/>
              <w:rPr>
                <w:color w:val="FF0000"/>
              </w:rPr>
            </w:pPr>
            <w:r w:rsidRPr="00116E07">
              <w:rPr>
                <w:color w:val="FF0000"/>
              </w:rPr>
              <w:tab/>
              <w:t>[Ex: o sistema deve processar/efetuar ……]</w:t>
            </w:r>
          </w:p>
          <w:p w14:paraId="104C2ECB" w14:textId="77777777" w:rsidR="003E4F9A" w:rsidRPr="00116E07" w:rsidRDefault="003E4F9A" w:rsidP="003E4F9A">
            <w:pPr>
              <w:pStyle w:val="InfoBlue"/>
              <w:rPr>
                <w:color w:val="FF0000"/>
              </w:rPr>
            </w:pPr>
            <w:r w:rsidRPr="00116E07">
              <w:rPr>
                <w:color w:val="FF0000"/>
              </w:rPr>
              <w:tab/>
              <w:t>[Ex: o sistema deve realizar/calcular ……]</w:t>
            </w:r>
          </w:p>
          <w:p w14:paraId="55ABDA3E" w14:textId="77777777" w:rsidR="003E4F9A" w:rsidRPr="00116E07" w:rsidRDefault="003E4F9A" w:rsidP="003E4F9A">
            <w:pPr>
              <w:pStyle w:val="InfoBlue"/>
              <w:rPr>
                <w:color w:val="FF0000"/>
              </w:rPr>
            </w:pPr>
            <w:r w:rsidRPr="00116E07">
              <w:rPr>
                <w:color w:val="FF0000"/>
              </w:rPr>
              <w:tab/>
              <w:t>[Ex: o sistema deve gerar/disponibilizar ……]</w:t>
            </w:r>
          </w:p>
          <w:p w14:paraId="3CE06037" w14:textId="77777777" w:rsidR="00554726" w:rsidRPr="00116E07" w:rsidRDefault="003E4F9A" w:rsidP="003E4F9A">
            <w:pPr>
              <w:pStyle w:val="InfoBlue"/>
              <w:rPr>
                <w:color w:val="FF0000"/>
              </w:rPr>
            </w:pPr>
            <w:r w:rsidRPr="00116E07">
              <w:rPr>
                <w:color w:val="FF0000"/>
              </w:rPr>
              <w:tab/>
              <w:t>[Ex: o sistema deve solicitar/providenciar ……]</w:t>
            </w:r>
          </w:p>
        </w:tc>
      </w:tr>
    </w:tbl>
    <w:p w14:paraId="274AD974" w14:textId="77777777" w:rsidR="00D63267" w:rsidRPr="00116E07" w:rsidRDefault="00D63267" w:rsidP="00D63267">
      <w:pPr>
        <w:pStyle w:val="InstruesAzul"/>
        <w:tabs>
          <w:tab w:val="left" w:pos="2038"/>
        </w:tabs>
        <w:rPr>
          <w:color w:val="FF0000"/>
        </w:rPr>
      </w:pPr>
    </w:p>
    <w:p w14:paraId="7D84FB06" w14:textId="77777777" w:rsidR="00446902" w:rsidRPr="00116E07" w:rsidRDefault="00446902" w:rsidP="00446902">
      <w:pPr>
        <w:pStyle w:val="InstruesAzul"/>
        <w:rPr>
          <w:color w:val="FF0000"/>
        </w:rPr>
      </w:pPr>
      <w:r w:rsidRPr="00116E07">
        <w:rPr>
          <w:color w:val="FF0000"/>
        </w:rPr>
        <w:t>[Em relação à Prioridade deve-se atribuir a seguinte denominação a cada requisito:</w:t>
      </w:r>
    </w:p>
    <w:p w14:paraId="719F04BF" w14:textId="77777777" w:rsidR="00446902" w:rsidRPr="00116E07" w:rsidRDefault="00446902" w:rsidP="00446902">
      <w:pPr>
        <w:pStyle w:val="InstruesAzul"/>
        <w:numPr>
          <w:ilvl w:val="0"/>
          <w:numId w:val="10"/>
        </w:numPr>
        <w:ind w:hanging="294"/>
        <w:rPr>
          <w:color w:val="FF0000"/>
        </w:rPr>
      </w:pPr>
      <w:r w:rsidRPr="00116E07">
        <w:rPr>
          <w:color w:val="FF0000"/>
        </w:rPr>
        <w:t>Essencial/Alta ou 1 - requisito imprescindível e sem o qual o sistema não funciona;</w:t>
      </w:r>
    </w:p>
    <w:p w14:paraId="7C85FF0E" w14:textId="77777777" w:rsidR="00446902" w:rsidRPr="00116E07" w:rsidRDefault="00446902" w:rsidP="00446902">
      <w:pPr>
        <w:pStyle w:val="InstruesAzul"/>
        <w:numPr>
          <w:ilvl w:val="0"/>
          <w:numId w:val="10"/>
        </w:numPr>
        <w:ind w:hanging="294"/>
        <w:rPr>
          <w:color w:val="FF0000"/>
        </w:rPr>
      </w:pPr>
      <w:r w:rsidRPr="00116E07">
        <w:rPr>
          <w:color w:val="FF0000"/>
        </w:rPr>
        <w:t>Importante/Média ou 2 - requisito relevante mas não fundamental e sem o qual o sistema funciona;</w:t>
      </w:r>
    </w:p>
    <w:p w14:paraId="3B96BD0A" w14:textId="77777777" w:rsidR="00446902" w:rsidRPr="00116E07" w:rsidRDefault="00446902" w:rsidP="00446902">
      <w:pPr>
        <w:pStyle w:val="InstruesAzul"/>
        <w:numPr>
          <w:ilvl w:val="0"/>
          <w:numId w:val="10"/>
        </w:numPr>
        <w:ind w:hanging="294"/>
        <w:rPr>
          <w:color w:val="FF0000"/>
        </w:rPr>
      </w:pPr>
      <w:r w:rsidRPr="00116E07">
        <w:rPr>
          <w:color w:val="FF0000"/>
        </w:rPr>
        <w:t>Desejável/Baixa ou 3 – requisito útil mas que não compromete o funcionamento do sistema (podem ser implementado por último pois o sistema funcionará de forma satisfatório sem o mesmo).</w:t>
      </w:r>
    </w:p>
    <w:p w14:paraId="20DEF357" w14:textId="77777777" w:rsidR="00446902" w:rsidRPr="00116E07" w:rsidRDefault="00446902" w:rsidP="00446902">
      <w:pPr>
        <w:ind w:left="426"/>
        <w:rPr>
          <w:color w:val="FF0000"/>
        </w:rPr>
      </w:pPr>
    </w:p>
    <w:p w14:paraId="242A07C1" w14:textId="6BCA4F82" w:rsidR="00446902" w:rsidRPr="00116E07" w:rsidRDefault="00D40F1C" w:rsidP="00446902">
      <w:pPr>
        <w:ind w:left="426"/>
        <w:rPr>
          <w:color w:val="FF0000"/>
        </w:rPr>
      </w:pPr>
      <w:r w:rsidRPr="00116E07">
        <w:rPr>
          <w:color w:val="FF0000"/>
        </w:rPr>
        <w:t>Exemplo:</w:t>
      </w:r>
    </w:p>
    <w:p w14:paraId="4B592164" w14:textId="3562DA36" w:rsidR="00A41626" w:rsidRPr="00116E07" w:rsidRDefault="00A41626" w:rsidP="00446902">
      <w:pPr>
        <w:ind w:left="426"/>
        <w:rPr>
          <w:color w:val="FF0000"/>
        </w:rPr>
      </w:pPr>
    </w:p>
    <w:p w14:paraId="3E5149F7" w14:textId="4F8F6E8F" w:rsidR="00A41626" w:rsidRPr="00116E07" w:rsidRDefault="00A41626" w:rsidP="00A41626">
      <w:pPr>
        <w:rPr>
          <w:color w:val="FF0000"/>
        </w:rPr>
      </w:pPr>
    </w:p>
    <w:tbl>
      <w:tblPr>
        <w:tblW w:w="9297"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0"/>
        <w:gridCol w:w="5245"/>
        <w:gridCol w:w="1276"/>
        <w:gridCol w:w="1246"/>
      </w:tblGrid>
      <w:tr w:rsidR="00116E07" w:rsidRPr="00116E07" w14:paraId="3DFBE298" w14:textId="77777777" w:rsidTr="000B046B">
        <w:trPr>
          <w:trHeight w:val="420"/>
        </w:trPr>
        <w:tc>
          <w:tcPr>
            <w:tcW w:w="1530" w:type="dxa"/>
            <w:vAlign w:val="center"/>
          </w:tcPr>
          <w:p w14:paraId="5C0A3838" w14:textId="77777777" w:rsidR="00A41626" w:rsidRPr="00116E07" w:rsidRDefault="00A41626" w:rsidP="000B046B">
            <w:pPr>
              <w:pStyle w:val="InfoBlue"/>
              <w:rPr>
                <w:color w:val="FF0000"/>
              </w:rPr>
            </w:pPr>
            <w:r w:rsidRPr="00116E07">
              <w:rPr>
                <w:color w:val="FF0000"/>
              </w:rPr>
              <w:t>RF 1</w:t>
            </w:r>
          </w:p>
        </w:tc>
        <w:tc>
          <w:tcPr>
            <w:tcW w:w="5245" w:type="dxa"/>
            <w:vAlign w:val="center"/>
          </w:tcPr>
          <w:p w14:paraId="0F1BADDD" w14:textId="77777777" w:rsidR="00A41626" w:rsidRPr="00116E07" w:rsidRDefault="00A41626" w:rsidP="000B046B">
            <w:pPr>
              <w:pStyle w:val="InfoBlue"/>
              <w:rPr>
                <w:color w:val="FF0000"/>
              </w:rPr>
            </w:pPr>
            <w:r w:rsidRPr="00116E07">
              <w:rPr>
                <w:color w:val="FF0000"/>
              </w:rPr>
              <w:t>Perfil Aluno</w:t>
            </w:r>
          </w:p>
        </w:tc>
        <w:tc>
          <w:tcPr>
            <w:tcW w:w="1276" w:type="dxa"/>
            <w:vAlign w:val="center"/>
          </w:tcPr>
          <w:p w14:paraId="33E9B1E1" w14:textId="77777777" w:rsidR="00A41626" w:rsidRPr="00116E07" w:rsidRDefault="00A41626" w:rsidP="000B046B">
            <w:pPr>
              <w:pStyle w:val="InfoBlue"/>
              <w:rPr>
                <w:color w:val="FF0000"/>
              </w:rPr>
            </w:pPr>
            <w:r w:rsidRPr="00116E07">
              <w:rPr>
                <w:color w:val="FF0000"/>
              </w:rPr>
              <w:t>User</w:t>
            </w:r>
          </w:p>
        </w:tc>
        <w:tc>
          <w:tcPr>
            <w:tcW w:w="1246" w:type="dxa"/>
            <w:vAlign w:val="center"/>
          </w:tcPr>
          <w:p w14:paraId="2759E03A" w14:textId="77777777" w:rsidR="00A41626" w:rsidRPr="00116E07" w:rsidRDefault="00A41626" w:rsidP="000B046B">
            <w:pPr>
              <w:pStyle w:val="InfoBlue"/>
              <w:rPr>
                <w:color w:val="FF0000"/>
              </w:rPr>
            </w:pPr>
            <w:r w:rsidRPr="00116E07">
              <w:rPr>
                <w:color w:val="FF0000"/>
              </w:rPr>
              <w:t>1</w:t>
            </w:r>
          </w:p>
        </w:tc>
      </w:tr>
      <w:tr w:rsidR="00A41626" w:rsidRPr="00116E07" w14:paraId="779313A5" w14:textId="77777777" w:rsidTr="000B046B">
        <w:trPr>
          <w:trHeight w:val="703"/>
        </w:trPr>
        <w:tc>
          <w:tcPr>
            <w:tcW w:w="9297" w:type="dxa"/>
            <w:gridSpan w:val="4"/>
          </w:tcPr>
          <w:p w14:paraId="7D5D18F3" w14:textId="3D6BE84A" w:rsidR="00A41626" w:rsidRPr="00116E07" w:rsidRDefault="003A4973" w:rsidP="000B046B">
            <w:pPr>
              <w:pStyle w:val="Corpodetexto"/>
              <w:ind w:left="0"/>
              <w:rPr>
                <w:color w:val="FF0000"/>
              </w:rPr>
            </w:pPr>
            <w:r w:rsidRPr="00116E07">
              <w:rPr>
                <w:color w:val="FF0000"/>
              </w:rPr>
              <w:t xml:space="preserve">O sistema deverá emitir </w:t>
            </w:r>
            <w:r w:rsidR="000C4C4D" w:rsidRPr="00116E07">
              <w:rPr>
                <w:color w:val="FF0000"/>
              </w:rPr>
              <w:t>um talão no ato do empréstimo, com a data de devolução.</w:t>
            </w:r>
          </w:p>
        </w:tc>
      </w:tr>
    </w:tbl>
    <w:p w14:paraId="0F0458E6" w14:textId="34D320EF" w:rsidR="00A41626" w:rsidRPr="00116E07" w:rsidRDefault="00A41626" w:rsidP="00A41626">
      <w:pPr>
        <w:rPr>
          <w:color w:val="FF0000"/>
        </w:rPr>
      </w:pPr>
    </w:p>
    <w:tbl>
      <w:tblPr>
        <w:tblW w:w="9297"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0"/>
        <w:gridCol w:w="5245"/>
        <w:gridCol w:w="1276"/>
        <w:gridCol w:w="1246"/>
      </w:tblGrid>
      <w:tr w:rsidR="00116E07" w:rsidRPr="00116E07" w14:paraId="3F960BF6" w14:textId="77777777" w:rsidTr="000B046B">
        <w:trPr>
          <w:trHeight w:val="420"/>
        </w:trPr>
        <w:tc>
          <w:tcPr>
            <w:tcW w:w="1530" w:type="dxa"/>
            <w:vAlign w:val="center"/>
          </w:tcPr>
          <w:p w14:paraId="60658AF7" w14:textId="77777777" w:rsidR="00A41626" w:rsidRPr="00116E07" w:rsidRDefault="00A41626" w:rsidP="000B046B">
            <w:pPr>
              <w:pStyle w:val="InfoBlue"/>
              <w:rPr>
                <w:color w:val="FF0000"/>
              </w:rPr>
            </w:pPr>
            <w:r w:rsidRPr="00116E07">
              <w:rPr>
                <w:color w:val="FF0000"/>
              </w:rPr>
              <w:t>RF 1</w:t>
            </w:r>
          </w:p>
        </w:tc>
        <w:tc>
          <w:tcPr>
            <w:tcW w:w="5245" w:type="dxa"/>
            <w:vAlign w:val="center"/>
          </w:tcPr>
          <w:p w14:paraId="32910078" w14:textId="77777777" w:rsidR="00A41626" w:rsidRPr="00116E07" w:rsidRDefault="00A41626" w:rsidP="000B046B">
            <w:pPr>
              <w:pStyle w:val="InfoBlue"/>
              <w:rPr>
                <w:color w:val="FF0000"/>
              </w:rPr>
            </w:pPr>
            <w:r w:rsidRPr="00116E07">
              <w:rPr>
                <w:color w:val="FF0000"/>
              </w:rPr>
              <w:t>Perfil Aluno</w:t>
            </w:r>
          </w:p>
        </w:tc>
        <w:tc>
          <w:tcPr>
            <w:tcW w:w="1276" w:type="dxa"/>
            <w:vAlign w:val="center"/>
          </w:tcPr>
          <w:p w14:paraId="7FCBD428" w14:textId="77777777" w:rsidR="00A41626" w:rsidRPr="00116E07" w:rsidRDefault="00A41626" w:rsidP="000B046B">
            <w:pPr>
              <w:pStyle w:val="InfoBlue"/>
              <w:rPr>
                <w:color w:val="FF0000"/>
              </w:rPr>
            </w:pPr>
            <w:r w:rsidRPr="00116E07">
              <w:rPr>
                <w:color w:val="FF0000"/>
              </w:rPr>
              <w:t>User</w:t>
            </w:r>
          </w:p>
        </w:tc>
        <w:tc>
          <w:tcPr>
            <w:tcW w:w="1246" w:type="dxa"/>
            <w:vAlign w:val="center"/>
          </w:tcPr>
          <w:p w14:paraId="4996F732" w14:textId="77777777" w:rsidR="00A41626" w:rsidRPr="00116E07" w:rsidRDefault="00A41626" w:rsidP="000B046B">
            <w:pPr>
              <w:pStyle w:val="InfoBlue"/>
              <w:rPr>
                <w:color w:val="FF0000"/>
              </w:rPr>
            </w:pPr>
            <w:r w:rsidRPr="00116E07">
              <w:rPr>
                <w:color w:val="FF0000"/>
              </w:rPr>
              <w:t>1</w:t>
            </w:r>
          </w:p>
        </w:tc>
      </w:tr>
      <w:tr w:rsidR="00A41626" w:rsidRPr="00116E07" w14:paraId="52C1EFA2" w14:textId="77777777" w:rsidTr="000B046B">
        <w:trPr>
          <w:trHeight w:val="703"/>
        </w:trPr>
        <w:tc>
          <w:tcPr>
            <w:tcW w:w="9297" w:type="dxa"/>
            <w:gridSpan w:val="4"/>
          </w:tcPr>
          <w:p w14:paraId="439553F0" w14:textId="4CC9DC74" w:rsidR="00A41626" w:rsidRPr="00116E07" w:rsidRDefault="003A4973" w:rsidP="000B046B">
            <w:pPr>
              <w:pStyle w:val="Corpodetexto"/>
              <w:ind w:left="0"/>
              <w:rPr>
                <w:color w:val="FF0000"/>
              </w:rPr>
            </w:pPr>
            <w:r w:rsidRPr="00116E07">
              <w:rPr>
                <w:color w:val="FF0000"/>
              </w:rPr>
              <w:lastRenderedPageBreak/>
              <w:t xml:space="preserve">O sistema deverá emitir  uma </w:t>
            </w:r>
            <w:r w:rsidR="00766AC8" w:rsidRPr="00116E07">
              <w:rPr>
                <w:color w:val="FF0000"/>
              </w:rPr>
              <w:t>nota de</w:t>
            </w:r>
            <w:r w:rsidR="000C4C4D" w:rsidRPr="00116E07">
              <w:rPr>
                <w:color w:val="FF0000"/>
              </w:rPr>
              <w:t xml:space="preserve"> empréstimo será anexad</w:t>
            </w:r>
            <w:r w:rsidR="00766AC8" w:rsidRPr="00116E07">
              <w:rPr>
                <w:color w:val="FF0000"/>
              </w:rPr>
              <w:t>a</w:t>
            </w:r>
            <w:r w:rsidR="000C4C4D" w:rsidRPr="00116E07">
              <w:rPr>
                <w:color w:val="FF0000"/>
              </w:rPr>
              <w:t xml:space="preserve"> à ficha do leitor</w:t>
            </w:r>
          </w:p>
        </w:tc>
      </w:tr>
    </w:tbl>
    <w:p w14:paraId="34EA6514" w14:textId="1F3491E6" w:rsidR="00A41626" w:rsidRPr="00116E07" w:rsidRDefault="00A41626" w:rsidP="00A41626">
      <w:pPr>
        <w:rPr>
          <w:color w:val="FF0000"/>
        </w:rPr>
      </w:pPr>
    </w:p>
    <w:tbl>
      <w:tblPr>
        <w:tblW w:w="9297"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0"/>
        <w:gridCol w:w="5245"/>
        <w:gridCol w:w="1276"/>
        <w:gridCol w:w="1246"/>
      </w:tblGrid>
      <w:tr w:rsidR="00116E07" w:rsidRPr="00116E07" w14:paraId="0A61BBBB" w14:textId="77777777" w:rsidTr="000B046B">
        <w:trPr>
          <w:trHeight w:val="420"/>
        </w:trPr>
        <w:tc>
          <w:tcPr>
            <w:tcW w:w="1530" w:type="dxa"/>
            <w:vAlign w:val="center"/>
          </w:tcPr>
          <w:p w14:paraId="751304B2" w14:textId="77777777" w:rsidR="00A41626" w:rsidRPr="00116E07" w:rsidRDefault="00A41626" w:rsidP="000B046B">
            <w:pPr>
              <w:pStyle w:val="InfoBlue"/>
              <w:rPr>
                <w:color w:val="FF0000"/>
              </w:rPr>
            </w:pPr>
            <w:r w:rsidRPr="00116E07">
              <w:rPr>
                <w:color w:val="FF0000"/>
              </w:rPr>
              <w:t>RF 1</w:t>
            </w:r>
          </w:p>
        </w:tc>
        <w:tc>
          <w:tcPr>
            <w:tcW w:w="5245" w:type="dxa"/>
            <w:vAlign w:val="center"/>
          </w:tcPr>
          <w:p w14:paraId="75A8219D" w14:textId="77777777" w:rsidR="00A41626" w:rsidRPr="00116E07" w:rsidRDefault="00A41626" w:rsidP="000B046B">
            <w:pPr>
              <w:pStyle w:val="InfoBlue"/>
              <w:rPr>
                <w:color w:val="FF0000"/>
              </w:rPr>
            </w:pPr>
            <w:r w:rsidRPr="00116E07">
              <w:rPr>
                <w:color w:val="FF0000"/>
              </w:rPr>
              <w:t>Perfil Aluno</w:t>
            </w:r>
          </w:p>
        </w:tc>
        <w:tc>
          <w:tcPr>
            <w:tcW w:w="1276" w:type="dxa"/>
            <w:vAlign w:val="center"/>
          </w:tcPr>
          <w:p w14:paraId="4E1E751A" w14:textId="77777777" w:rsidR="00A41626" w:rsidRPr="00116E07" w:rsidRDefault="00A41626" w:rsidP="000B046B">
            <w:pPr>
              <w:pStyle w:val="InfoBlue"/>
              <w:rPr>
                <w:color w:val="FF0000"/>
              </w:rPr>
            </w:pPr>
            <w:r w:rsidRPr="00116E07">
              <w:rPr>
                <w:color w:val="FF0000"/>
              </w:rPr>
              <w:t>User</w:t>
            </w:r>
          </w:p>
        </w:tc>
        <w:tc>
          <w:tcPr>
            <w:tcW w:w="1246" w:type="dxa"/>
            <w:vAlign w:val="center"/>
          </w:tcPr>
          <w:p w14:paraId="017F4409" w14:textId="77777777" w:rsidR="00A41626" w:rsidRPr="00116E07" w:rsidRDefault="00A41626" w:rsidP="000B046B">
            <w:pPr>
              <w:pStyle w:val="InfoBlue"/>
              <w:rPr>
                <w:color w:val="FF0000"/>
              </w:rPr>
            </w:pPr>
            <w:r w:rsidRPr="00116E07">
              <w:rPr>
                <w:color w:val="FF0000"/>
              </w:rPr>
              <w:t>1</w:t>
            </w:r>
          </w:p>
        </w:tc>
      </w:tr>
      <w:tr w:rsidR="00A41626" w:rsidRPr="00116E07" w14:paraId="5ED875DB" w14:textId="77777777" w:rsidTr="000B046B">
        <w:trPr>
          <w:trHeight w:val="703"/>
        </w:trPr>
        <w:tc>
          <w:tcPr>
            <w:tcW w:w="9297" w:type="dxa"/>
            <w:gridSpan w:val="4"/>
          </w:tcPr>
          <w:p w14:paraId="626B99B9" w14:textId="77777777" w:rsidR="00A41626" w:rsidRPr="00116E07" w:rsidRDefault="00A41626" w:rsidP="000B046B">
            <w:pPr>
              <w:pStyle w:val="Corpodetexto"/>
              <w:ind w:left="0"/>
              <w:rPr>
                <w:color w:val="FF0000"/>
              </w:rPr>
            </w:pPr>
          </w:p>
          <w:p w14:paraId="54F53AAA" w14:textId="38EEA178" w:rsidR="00A41626" w:rsidRPr="00116E07" w:rsidRDefault="000C4C4D" w:rsidP="000B046B">
            <w:pPr>
              <w:pStyle w:val="Corpodetexto"/>
              <w:ind w:left="0"/>
              <w:rPr>
                <w:color w:val="FF0000"/>
              </w:rPr>
            </w:pPr>
            <w:r w:rsidRPr="00116E07">
              <w:rPr>
                <w:color w:val="FF0000"/>
              </w:rPr>
              <w:t>Será cobrado 1 € por cada dia de atraso depois da data de devolução</w:t>
            </w:r>
          </w:p>
        </w:tc>
      </w:tr>
    </w:tbl>
    <w:p w14:paraId="3B060C4B" w14:textId="10247B51" w:rsidR="00A41626" w:rsidRPr="00116E07" w:rsidRDefault="00A41626" w:rsidP="00A41626">
      <w:pPr>
        <w:rPr>
          <w:color w:val="FF0000"/>
        </w:rPr>
      </w:pPr>
    </w:p>
    <w:tbl>
      <w:tblPr>
        <w:tblW w:w="9297"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0"/>
        <w:gridCol w:w="5245"/>
        <w:gridCol w:w="1276"/>
        <w:gridCol w:w="1246"/>
      </w:tblGrid>
      <w:tr w:rsidR="00116E07" w:rsidRPr="00116E07" w14:paraId="59C99D78" w14:textId="77777777" w:rsidTr="000B046B">
        <w:trPr>
          <w:trHeight w:val="420"/>
        </w:trPr>
        <w:tc>
          <w:tcPr>
            <w:tcW w:w="1530" w:type="dxa"/>
            <w:vAlign w:val="center"/>
          </w:tcPr>
          <w:p w14:paraId="033A72DB" w14:textId="77777777" w:rsidR="00A41626" w:rsidRPr="00116E07" w:rsidRDefault="00A41626" w:rsidP="000B046B">
            <w:pPr>
              <w:pStyle w:val="InfoBlue"/>
              <w:rPr>
                <w:color w:val="FF0000"/>
              </w:rPr>
            </w:pPr>
            <w:r w:rsidRPr="00116E07">
              <w:rPr>
                <w:color w:val="FF0000"/>
              </w:rPr>
              <w:t>RF 1</w:t>
            </w:r>
          </w:p>
        </w:tc>
        <w:tc>
          <w:tcPr>
            <w:tcW w:w="5245" w:type="dxa"/>
            <w:vAlign w:val="center"/>
          </w:tcPr>
          <w:p w14:paraId="7454FD31" w14:textId="77777777" w:rsidR="00A41626" w:rsidRPr="00116E07" w:rsidRDefault="00A41626" w:rsidP="000B046B">
            <w:pPr>
              <w:pStyle w:val="InfoBlue"/>
              <w:rPr>
                <w:color w:val="FF0000"/>
              </w:rPr>
            </w:pPr>
            <w:r w:rsidRPr="00116E07">
              <w:rPr>
                <w:color w:val="FF0000"/>
              </w:rPr>
              <w:t>Perfil Aluno</w:t>
            </w:r>
          </w:p>
        </w:tc>
        <w:tc>
          <w:tcPr>
            <w:tcW w:w="1276" w:type="dxa"/>
            <w:vAlign w:val="center"/>
          </w:tcPr>
          <w:p w14:paraId="7B82457F" w14:textId="77777777" w:rsidR="00A41626" w:rsidRPr="00116E07" w:rsidRDefault="00A41626" w:rsidP="000B046B">
            <w:pPr>
              <w:pStyle w:val="InfoBlue"/>
              <w:rPr>
                <w:color w:val="FF0000"/>
              </w:rPr>
            </w:pPr>
            <w:r w:rsidRPr="00116E07">
              <w:rPr>
                <w:color w:val="FF0000"/>
              </w:rPr>
              <w:t>User</w:t>
            </w:r>
          </w:p>
        </w:tc>
        <w:tc>
          <w:tcPr>
            <w:tcW w:w="1246" w:type="dxa"/>
            <w:vAlign w:val="center"/>
          </w:tcPr>
          <w:p w14:paraId="4FB12447" w14:textId="77777777" w:rsidR="00A41626" w:rsidRPr="00116E07" w:rsidRDefault="00A41626" w:rsidP="000B046B">
            <w:pPr>
              <w:pStyle w:val="InfoBlue"/>
              <w:rPr>
                <w:color w:val="FF0000"/>
              </w:rPr>
            </w:pPr>
            <w:r w:rsidRPr="00116E07">
              <w:rPr>
                <w:color w:val="FF0000"/>
              </w:rPr>
              <w:t>1</w:t>
            </w:r>
          </w:p>
        </w:tc>
      </w:tr>
      <w:tr w:rsidR="00A41626" w:rsidRPr="00116E07" w14:paraId="3A8323CD" w14:textId="77777777" w:rsidTr="000B046B">
        <w:trPr>
          <w:trHeight w:val="703"/>
        </w:trPr>
        <w:tc>
          <w:tcPr>
            <w:tcW w:w="9297" w:type="dxa"/>
            <w:gridSpan w:val="4"/>
          </w:tcPr>
          <w:p w14:paraId="26AAF117" w14:textId="77777777" w:rsidR="00A41626" w:rsidRPr="00116E07" w:rsidRDefault="00A41626" w:rsidP="000B046B">
            <w:pPr>
              <w:pStyle w:val="Corpodetexto"/>
              <w:ind w:left="0"/>
              <w:rPr>
                <w:color w:val="FF0000"/>
              </w:rPr>
            </w:pPr>
          </w:p>
          <w:p w14:paraId="06EFD9CC" w14:textId="66CB3334" w:rsidR="00A41626" w:rsidRPr="00116E07" w:rsidRDefault="000C4C4D" w:rsidP="000B046B">
            <w:pPr>
              <w:pStyle w:val="Corpodetexto"/>
              <w:ind w:left="0"/>
              <w:rPr>
                <w:color w:val="FF0000"/>
              </w:rPr>
            </w:pPr>
            <w:r w:rsidRPr="00116E07">
              <w:rPr>
                <w:color w:val="FF0000"/>
              </w:rPr>
              <w:t>A cobrança de multa pode ser comutada numa inibição de requisição de livros correspondente a dois dias de inibição por cada dia de atraso</w:t>
            </w:r>
          </w:p>
        </w:tc>
      </w:tr>
    </w:tbl>
    <w:p w14:paraId="629B8497" w14:textId="77777777" w:rsidR="00A41626" w:rsidRPr="00116E07" w:rsidRDefault="00A41626" w:rsidP="00A41626">
      <w:pPr>
        <w:rPr>
          <w:color w:val="FF0000"/>
        </w:rPr>
      </w:pPr>
    </w:p>
    <w:tbl>
      <w:tblPr>
        <w:tblW w:w="9297"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0"/>
        <w:gridCol w:w="5245"/>
        <w:gridCol w:w="1276"/>
        <w:gridCol w:w="1246"/>
      </w:tblGrid>
      <w:tr w:rsidR="00116E07" w:rsidRPr="00116E07" w14:paraId="18298248" w14:textId="77777777" w:rsidTr="000B046B">
        <w:trPr>
          <w:trHeight w:val="420"/>
        </w:trPr>
        <w:tc>
          <w:tcPr>
            <w:tcW w:w="1530" w:type="dxa"/>
            <w:vAlign w:val="center"/>
          </w:tcPr>
          <w:p w14:paraId="7183D6A8" w14:textId="77777777" w:rsidR="000C4C4D" w:rsidRPr="00116E07" w:rsidRDefault="000C4C4D" w:rsidP="000B046B">
            <w:pPr>
              <w:pStyle w:val="InfoBlue"/>
              <w:rPr>
                <w:color w:val="FF0000"/>
              </w:rPr>
            </w:pPr>
            <w:r w:rsidRPr="00116E07">
              <w:rPr>
                <w:color w:val="FF0000"/>
              </w:rPr>
              <w:t>RF 1</w:t>
            </w:r>
          </w:p>
        </w:tc>
        <w:tc>
          <w:tcPr>
            <w:tcW w:w="5245" w:type="dxa"/>
            <w:vAlign w:val="center"/>
          </w:tcPr>
          <w:p w14:paraId="69CED308" w14:textId="77777777" w:rsidR="000C4C4D" w:rsidRPr="00116E07" w:rsidRDefault="000C4C4D" w:rsidP="000B046B">
            <w:pPr>
              <w:pStyle w:val="InfoBlue"/>
              <w:rPr>
                <w:color w:val="FF0000"/>
              </w:rPr>
            </w:pPr>
            <w:r w:rsidRPr="00116E07">
              <w:rPr>
                <w:color w:val="FF0000"/>
              </w:rPr>
              <w:t>Perfil Aluno</w:t>
            </w:r>
          </w:p>
        </w:tc>
        <w:tc>
          <w:tcPr>
            <w:tcW w:w="1276" w:type="dxa"/>
            <w:vAlign w:val="center"/>
          </w:tcPr>
          <w:p w14:paraId="3E82B83E" w14:textId="77777777" w:rsidR="000C4C4D" w:rsidRPr="00116E07" w:rsidRDefault="000C4C4D" w:rsidP="000B046B">
            <w:pPr>
              <w:pStyle w:val="InfoBlue"/>
              <w:rPr>
                <w:color w:val="FF0000"/>
              </w:rPr>
            </w:pPr>
            <w:r w:rsidRPr="00116E07">
              <w:rPr>
                <w:color w:val="FF0000"/>
              </w:rPr>
              <w:t>User</w:t>
            </w:r>
          </w:p>
        </w:tc>
        <w:tc>
          <w:tcPr>
            <w:tcW w:w="1246" w:type="dxa"/>
            <w:vAlign w:val="center"/>
          </w:tcPr>
          <w:p w14:paraId="37E2F04D" w14:textId="77777777" w:rsidR="000C4C4D" w:rsidRPr="00116E07" w:rsidRDefault="000C4C4D" w:rsidP="000B046B">
            <w:pPr>
              <w:pStyle w:val="InfoBlue"/>
              <w:rPr>
                <w:color w:val="FF0000"/>
              </w:rPr>
            </w:pPr>
            <w:r w:rsidRPr="00116E07">
              <w:rPr>
                <w:color w:val="FF0000"/>
              </w:rPr>
              <w:t>1</w:t>
            </w:r>
          </w:p>
        </w:tc>
      </w:tr>
      <w:tr w:rsidR="000C4C4D" w:rsidRPr="00116E07" w14:paraId="5B264F37" w14:textId="77777777" w:rsidTr="000B046B">
        <w:trPr>
          <w:trHeight w:val="703"/>
        </w:trPr>
        <w:tc>
          <w:tcPr>
            <w:tcW w:w="9297" w:type="dxa"/>
            <w:gridSpan w:val="4"/>
          </w:tcPr>
          <w:p w14:paraId="0C6D60C6" w14:textId="34A6B5BE" w:rsidR="000C4C4D" w:rsidRPr="00116E07" w:rsidRDefault="000C4C4D" w:rsidP="000B046B">
            <w:pPr>
              <w:pStyle w:val="Corpodetexto"/>
              <w:ind w:left="0"/>
              <w:rPr>
                <w:color w:val="FF0000"/>
              </w:rPr>
            </w:pPr>
            <w:r w:rsidRPr="00116E07">
              <w:rPr>
                <w:color w:val="FF0000"/>
              </w:rPr>
              <w:t>O período de inibição deve ser registado na ficha de leitor.</w:t>
            </w:r>
          </w:p>
        </w:tc>
      </w:tr>
    </w:tbl>
    <w:p w14:paraId="67B9CF2A" w14:textId="77777777" w:rsidR="000C4C4D" w:rsidRPr="00116E07" w:rsidRDefault="000C4C4D" w:rsidP="000C4C4D">
      <w:pPr>
        <w:rPr>
          <w:color w:val="FF0000"/>
        </w:rPr>
      </w:pPr>
    </w:p>
    <w:tbl>
      <w:tblPr>
        <w:tblW w:w="9297"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0"/>
        <w:gridCol w:w="5245"/>
        <w:gridCol w:w="1276"/>
        <w:gridCol w:w="1246"/>
      </w:tblGrid>
      <w:tr w:rsidR="00116E07" w:rsidRPr="00116E07" w14:paraId="693619FD" w14:textId="77777777" w:rsidTr="000B046B">
        <w:trPr>
          <w:trHeight w:val="420"/>
        </w:trPr>
        <w:tc>
          <w:tcPr>
            <w:tcW w:w="1530" w:type="dxa"/>
            <w:vAlign w:val="center"/>
          </w:tcPr>
          <w:p w14:paraId="5E4D6475" w14:textId="77777777" w:rsidR="000C4C4D" w:rsidRPr="00116E07" w:rsidRDefault="000C4C4D" w:rsidP="000B046B">
            <w:pPr>
              <w:pStyle w:val="InfoBlue"/>
              <w:rPr>
                <w:color w:val="FF0000"/>
              </w:rPr>
            </w:pPr>
            <w:r w:rsidRPr="00116E07">
              <w:rPr>
                <w:color w:val="FF0000"/>
              </w:rPr>
              <w:t>RF 1</w:t>
            </w:r>
          </w:p>
        </w:tc>
        <w:tc>
          <w:tcPr>
            <w:tcW w:w="5245" w:type="dxa"/>
            <w:vAlign w:val="center"/>
          </w:tcPr>
          <w:p w14:paraId="5A13D36A" w14:textId="77777777" w:rsidR="000C4C4D" w:rsidRPr="00116E07" w:rsidRDefault="000C4C4D" w:rsidP="000B046B">
            <w:pPr>
              <w:pStyle w:val="InfoBlue"/>
              <w:rPr>
                <w:color w:val="FF0000"/>
              </w:rPr>
            </w:pPr>
            <w:r w:rsidRPr="00116E07">
              <w:rPr>
                <w:color w:val="FF0000"/>
              </w:rPr>
              <w:t>Perfil Aluno</w:t>
            </w:r>
          </w:p>
        </w:tc>
        <w:tc>
          <w:tcPr>
            <w:tcW w:w="1276" w:type="dxa"/>
            <w:vAlign w:val="center"/>
          </w:tcPr>
          <w:p w14:paraId="45A26D76" w14:textId="77777777" w:rsidR="000C4C4D" w:rsidRPr="00116E07" w:rsidRDefault="000C4C4D" w:rsidP="000B046B">
            <w:pPr>
              <w:pStyle w:val="InfoBlue"/>
              <w:rPr>
                <w:color w:val="FF0000"/>
              </w:rPr>
            </w:pPr>
            <w:r w:rsidRPr="00116E07">
              <w:rPr>
                <w:color w:val="FF0000"/>
              </w:rPr>
              <w:t>User</w:t>
            </w:r>
          </w:p>
        </w:tc>
        <w:tc>
          <w:tcPr>
            <w:tcW w:w="1246" w:type="dxa"/>
            <w:vAlign w:val="center"/>
          </w:tcPr>
          <w:p w14:paraId="034E2D8D" w14:textId="77777777" w:rsidR="000C4C4D" w:rsidRPr="00116E07" w:rsidRDefault="000C4C4D" w:rsidP="000B046B">
            <w:pPr>
              <w:pStyle w:val="InfoBlue"/>
              <w:rPr>
                <w:color w:val="FF0000"/>
              </w:rPr>
            </w:pPr>
            <w:r w:rsidRPr="00116E07">
              <w:rPr>
                <w:color w:val="FF0000"/>
              </w:rPr>
              <w:t>1</w:t>
            </w:r>
          </w:p>
        </w:tc>
      </w:tr>
      <w:tr w:rsidR="000C4C4D" w:rsidRPr="00116E07" w14:paraId="66850B10" w14:textId="77777777" w:rsidTr="000B046B">
        <w:trPr>
          <w:trHeight w:val="703"/>
        </w:trPr>
        <w:tc>
          <w:tcPr>
            <w:tcW w:w="9297" w:type="dxa"/>
            <w:gridSpan w:val="4"/>
          </w:tcPr>
          <w:p w14:paraId="5B8FFFB6" w14:textId="77777777" w:rsidR="000C4C4D" w:rsidRPr="00116E07" w:rsidRDefault="000C4C4D" w:rsidP="000B046B">
            <w:pPr>
              <w:pStyle w:val="Corpodetexto"/>
              <w:ind w:left="0"/>
              <w:rPr>
                <w:color w:val="FF0000"/>
              </w:rPr>
            </w:pPr>
          </w:p>
          <w:p w14:paraId="3E51E32D" w14:textId="15B8B17F" w:rsidR="000C4C4D" w:rsidRPr="00116E07" w:rsidRDefault="000C4C4D" w:rsidP="000B046B">
            <w:pPr>
              <w:pStyle w:val="Corpodetexto"/>
              <w:ind w:left="0"/>
              <w:rPr>
                <w:color w:val="FF0000"/>
              </w:rPr>
            </w:pPr>
            <w:r w:rsidRPr="00116E07">
              <w:rPr>
                <w:color w:val="FF0000"/>
              </w:rPr>
              <w:t>Pode haver reserva de livros não disponíveis.</w:t>
            </w:r>
          </w:p>
        </w:tc>
      </w:tr>
    </w:tbl>
    <w:p w14:paraId="19065D3A" w14:textId="77777777" w:rsidR="000C4C4D" w:rsidRPr="00116E07" w:rsidRDefault="000C4C4D" w:rsidP="000C4C4D">
      <w:pPr>
        <w:rPr>
          <w:color w:val="FF0000"/>
        </w:rPr>
      </w:pPr>
    </w:p>
    <w:tbl>
      <w:tblPr>
        <w:tblW w:w="9297"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0"/>
        <w:gridCol w:w="5245"/>
        <w:gridCol w:w="1276"/>
        <w:gridCol w:w="1246"/>
      </w:tblGrid>
      <w:tr w:rsidR="00116E07" w:rsidRPr="00116E07" w14:paraId="7DA33B82" w14:textId="77777777" w:rsidTr="000B046B">
        <w:trPr>
          <w:trHeight w:val="420"/>
        </w:trPr>
        <w:tc>
          <w:tcPr>
            <w:tcW w:w="1530" w:type="dxa"/>
            <w:vAlign w:val="center"/>
          </w:tcPr>
          <w:p w14:paraId="24332994" w14:textId="77777777" w:rsidR="000C4C4D" w:rsidRPr="00116E07" w:rsidRDefault="000C4C4D" w:rsidP="000B046B">
            <w:pPr>
              <w:pStyle w:val="InfoBlue"/>
              <w:rPr>
                <w:color w:val="FF0000"/>
              </w:rPr>
            </w:pPr>
            <w:r w:rsidRPr="00116E07">
              <w:rPr>
                <w:color w:val="FF0000"/>
              </w:rPr>
              <w:t>RF 1</w:t>
            </w:r>
          </w:p>
        </w:tc>
        <w:tc>
          <w:tcPr>
            <w:tcW w:w="5245" w:type="dxa"/>
            <w:vAlign w:val="center"/>
          </w:tcPr>
          <w:p w14:paraId="59CECC62" w14:textId="77777777" w:rsidR="000C4C4D" w:rsidRPr="00116E07" w:rsidRDefault="000C4C4D" w:rsidP="000B046B">
            <w:pPr>
              <w:pStyle w:val="InfoBlue"/>
              <w:rPr>
                <w:color w:val="FF0000"/>
              </w:rPr>
            </w:pPr>
            <w:r w:rsidRPr="00116E07">
              <w:rPr>
                <w:color w:val="FF0000"/>
              </w:rPr>
              <w:t>Perfil Aluno</w:t>
            </w:r>
          </w:p>
        </w:tc>
        <w:tc>
          <w:tcPr>
            <w:tcW w:w="1276" w:type="dxa"/>
            <w:vAlign w:val="center"/>
          </w:tcPr>
          <w:p w14:paraId="6D83BF97" w14:textId="77777777" w:rsidR="000C4C4D" w:rsidRPr="00116E07" w:rsidRDefault="000C4C4D" w:rsidP="000B046B">
            <w:pPr>
              <w:pStyle w:val="InfoBlue"/>
              <w:rPr>
                <w:color w:val="FF0000"/>
              </w:rPr>
            </w:pPr>
            <w:r w:rsidRPr="00116E07">
              <w:rPr>
                <w:color w:val="FF0000"/>
              </w:rPr>
              <w:t>User</w:t>
            </w:r>
          </w:p>
        </w:tc>
        <w:tc>
          <w:tcPr>
            <w:tcW w:w="1246" w:type="dxa"/>
            <w:vAlign w:val="center"/>
          </w:tcPr>
          <w:p w14:paraId="7259E496" w14:textId="77777777" w:rsidR="000C4C4D" w:rsidRPr="00116E07" w:rsidRDefault="000C4C4D" w:rsidP="000B046B">
            <w:pPr>
              <w:pStyle w:val="InfoBlue"/>
              <w:rPr>
                <w:color w:val="FF0000"/>
              </w:rPr>
            </w:pPr>
            <w:r w:rsidRPr="00116E07">
              <w:rPr>
                <w:color w:val="FF0000"/>
              </w:rPr>
              <w:t>1</w:t>
            </w:r>
          </w:p>
        </w:tc>
      </w:tr>
      <w:tr w:rsidR="000C4C4D" w:rsidRPr="00116E07" w14:paraId="3687EB01" w14:textId="77777777" w:rsidTr="000B046B">
        <w:trPr>
          <w:trHeight w:val="703"/>
        </w:trPr>
        <w:tc>
          <w:tcPr>
            <w:tcW w:w="9297" w:type="dxa"/>
            <w:gridSpan w:val="4"/>
          </w:tcPr>
          <w:p w14:paraId="456B01A4" w14:textId="77777777" w:rsidR="000C4C4D" w:rsidRPr="00116E07" w:rsidRDefault="000C4C4D" w:rsidP="000B046B">
            <w:pPr>
              <w:pStyle w:val="Corpodetexto"/>
              <w:ind w:left="0"/>
              <w:rPr>
                <w:color w:val="FF0000"/>
              </w:rPr>
            </w:pPr>
          </w:p>
          <w:p w14:paraId="768DBC91" w14:textId="5E797FAE" w:rsidR="000C4C4D" w:rsidRPr="00116E07" w:rsidRDefault="000C4C4D" w:rsidP="000B046B">
            <w:pPr>
              <w:pStyle w:val="Corpodetexto"/>
              <w:ind w:left="0"/>
              <w:rPr>
                <w:color w:val="FF0000"/>
              </w:rPr>
            </w:pPr>
            <w:r w:rsidRPr="00116E07">
              <w:rPr>
                <w:color w:val="FF0000"/>
              </w:rPr>
              <w:t>Um talão de confirmação será emitido ao ser efetuada a reserva.</w:t>
            </w:r>
          </w:p>
        </w:tc>
      </w:tr>
    </w:tbl>
    <w:p w14:paraId="174F6799" w14:textId="77777777" w:rsidR="000C4C4D" w:rsidRPr="00116E07" w:rsidRDefault="000C4C4D" w:rsidP="000C4C4D">
      <w:pPr>
        <w:rPr>
          <w:color w:val="FF0000"/>
        </w:rPr>
      </w:pPr>
    </w:p>
    <w:tbl>
      <w:tblPr>
        <w:tblW w:w="9297"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0"/>
        <w:gridCol w:w="5245"/>
        <w:gridCol w:w="1276"/>
        <w:gridCol w:w="1246"/>
      </w:tblGrid>
      <w:tr w:rsidR="00116E07" w:rsidRPr="00116E07" w14:paraId="51D68DAA" w14:textId="77777777" w:rsidTr="000B046B">
        <w:trPr>
          <w:trHeight w:val="420"/>
        </w:trPr>
        <w:tc>
          <w:tcPr>
            <w:tcW w:w="1530" w:type="dxa"/>
            <w:vAlign w:val="center"/>
          </w:tcPr>
          <w:p w14:paraId="5C461114" w14:textId="77777777" w:rsidR="000C4C4D" w:rsidRPr="00116E07" w:rsidRDefault="000C4C4D" w:rsidP="000B046B">
            <w:pPr>
              <w:pStyle w:val="InfoBlue"/>
              <w:rPr>
                <w:color w:val="FF0000"/>
              </w:rPr>
            </w:pPr>
            <w:r w:rsidRPr="00116E07">
              <w:rPr>
                <w:color w:val="FF0000"/>
              </w:rPr>
              <w:t>RF 1</w:t>
            </w:r>
          </w:p>
        </w:tc>
        <w:tc>
          <w:tcPr>
            <w:tcW w:w="5245" w:type="dxa"/>
            <w:vAlign w:val="center"/>
          </w:tcPr>
          <w:p w14:paraId="070A0476" w14:textId="77777777" w:rsidR="000C4C4D" w:rsidRPr="00116E07" w:rsidRDefault="000C4C4D" w:rsidP="000B046B">
            <w:pPr>
              <w:pStyle w:val="InfoBlue"/>
              <w:rPr>
                <w:color w:val="FF0000"/>
              </w:rPr>
            </w:pPr>
            <w:r w:rsidRPr="00116E07">
              <w:rPr>
                <w:color w:val="FF0000"/>
              </w:rPr>
              <w:t>Perfil Aluno</w:t>
            </w:r>
          </w:p>
        </w:tc>
        <w:tc>
          <w:tcPr>
            <w:tcW w:w="1276" w:type="dxa"/>
            <w:vAlign w:val="center"/>
          </w:tcPr>
          <w:p w14:paraId="2659CE54" w14:textId="77777777" w:rsidR="000C4C4D" w:rsidRPr="00116E07" w:rsidRDefault="000C4C4D" w:rsidP="000B046B">
            <w:pPr>
              <w:pStyle w:val="InfoBlue"/>
              <w:rPr>
                <w:color w:val="FF0000"/>
              </w:rPr>
            </w:pPr>
            <w:r w:rsidRPr="00116E07">
              <w:rPr>
                <w:color w:val="FF0000"/>
              </w:rPr>
              <w:t>User</w:t>
            </w:r>
          </w:p>
        </w:tc>
        <w:tc>
          <w:tcPr>
            <w:tcW w:w="1246" w:type="dxa"/>
            <w:vAlign w:val="center"/>
          </w:tcPr>
          <w:p w14:paraId="5E4D2D7A" w14:textId="77777777" w:rsidR="000C4C4D" w:rsidRPr="00116E07" w:rsidRDefault="000C4C4D" w:rsidP="000B046B">
            <w:pPr>
              <w:pStyle w:val="InfoBlue"/>
              <w:rPr>
                <w:color w:val="FF0000"/>
              </w:rPr>
            </w:pPr>
            <w:r w:rsidRPr="00116E07">
              <w:rPr>
                <w:color w:val="FF0000"/>
              </w:rPr>
              <w:t>1</w:t>
            </w:r>
          </w:p>
        </w:tc>
      </w:tr>
      <w:tr w:rsidR="000C4C4D" w:rsidRPr="00116E07" w14:paraId="1D020D7D" w14:textId="77777777" w:rsidTr="000B046B">
        <w:trPr>
          <w:trHeight w:val="703"/>
        </w:trPr>
        <w:tc>
          <w:tcPr>
            <w:tcW w:w="9297" w:type="dxa"/>
            <w:gridSpan w:val="4"/>
          </w:tcPr>
          <w:p w14:paraId="2F05A5A0" w14:textId="77777777" w:rsidR="000C4C4D" w:rsidRPr="00116E07" w:rsidRDefault="000C4C4D" w:rsidP="000B046B">
            <w:pPr>
              <w:pStyle w:val="Corpodetexto"/>
              <w:ind w:left="0"/>
              <w:rPr>
                <w:color w:val="FF0000"/>
              </w:rPr>
            </w:pPr>
          </w:p>
          <w:p w14:paraId="06AFB010" w14:textId="108E7268" w:rsidR="000C4C4D" w:rsidRPr="00116E07" w:rsidRDefault="000C4C4D" w:rsidP="000B046B">
            <w:pPr>
              <w:pStyle w:val="Corpodetexto"/>
              <w:ind w:left="0"/>
              <w:rPr>
                <w:color w:val="FF0000"/>
              </w:rPr>
            </w:pPr>
            <w:r w:rsidRPr="00116E07">
              <w:rPr>
                <w:color w:val="FF0000"/>
              </w:rPr>
              <w:t>Será emitido um e-mail a confirmar a disponibilidade do livro.</w:t>
            </w:r>
          </w:p>
        </w:tc>
      </w:tr>
    </w:tbl>
    <w:p w14:paraId="72CC264F" w14:textId="77777777" w:rsidR="000C4C4D" w:rsidRPr="00116E07" w:rsidRDefault="000C4C4D" w:rsidP="000C4C4D">
      <w:pPr>
        <w:rPr>
          <w:color w:val="FF0000"/>
        </w:rPr>
      </w:pPr>
    </w:p>
    <w:tbl>
      <w:tblPr>
        <w:tblW w:w="9297"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0"/>
        <w:gridCol w:w="5245"/>
        <w:gridCol w:w="1276"/>
        <w:gridCol w:w="1246"/>
      </w:tblGrid>
      <w:tr w:rsidR="00116E07" w:rsidRPr="00116E07" w14:paraId="63DA6953" w14:textId="77777777" w:rsidTr="000B046B">
        <w:trPr>
          <w:trHeight w:val="420"/>
        </w:trPr>
        <w:tc>
          <w:tcPr>
            <w:tcW w:w="1530" w:type="dxa"/>
            <w:vAlign w:val="center"/>
          </w:tcPr>
          <w:p w14:paraId="1CE6A3DB" w14:textId="77777777" w:rsidR="000C4C4D" w:rsidRPr="00116E07" w:rsidRDefault="000C4C4D" w:rsidP="000B046B">
            <w:pPr>
              <w:pStyle w:val="InfoBlue"/>
              <w:rPr>
                <w:color w:val="FF0000"/>
              </w:rPr>
            </w:pPr>
            <w:r w:rsidRPr="00116E07">
              <w:rPr>
                <w:color w:val="FF0000"/>
              </w:rPr>
              <w:t>RF 1</w:t>
            </w:r>
          </w:p>
        </w:tc>
        <w:tc>
          <w:tcPr>
            <w:tcW w:w="5245" w:type="dxa"/>
            <w:vAlign w:val="center"/>
          </w:tcPr>
          <w:p w14:paraId="5728C579" w14:textId="77777777" w:rsidR="000C4C4D" w:rsidRPr="00116E07" w:rsidRDefault="000C4C4D" w:rsidP="000B046B">
            <w:pPr>
              <w:pStyle w:val="InfoBlue"/>
              <w:rPr>
                <w:color w:val="FF0000"/>
              </w:rPr>
            </w:pPr>
            <w:r w:rsidRPr="00116E07">
              <w:rPr>
                <w:color w:val="FF0000"/>
              </w:rPr>
              <w:t>Perfil Aluno</w:t>
            </w:r>
          </w:p>
        </w:tc>
        <w:tc>
          <w:tcPr>
            <w:tcW w:w="1276" w:type="dxa"/>
            <w:vAlign w:val="center"/>
          </w:tcPr>
          <w:p w14:paraId="522CA6A5" w14:textId="77777777" w:rsidR="000C4C4D" w:rsidRPr="00116E07" w:rsidRDefault="000C4C4D" w:rsidP="000B046B">
            <w:pPr>
              <w:pStyle w:val="InfoBlue"/>
              <w:rPr>
                <w:color w:val="FF0000"/>
              </w:rPr>
            </w:pPr>
            <w:r w:rsidRPr="00116E07">
              <w:rPr>
                <w:color w:val="FF0000"/>
              </w:rPr>
              <w:t>User</w:t>
            </w:r>
          </w:p>
        </w:tc>
        <w:tc>
          <w:tcPr>
            <w:tcW w:w="1246" w:type="dxa"/>
            <w:vAlign w:val="center"/>
          </w:tcPr>
          <w:p w14:paraId="1601F32B" w14:textId="77777777" w:rsidR="000C4C4D" w:rsidRPr="00116E07" w:rsidRDefault="000C4C4D" w:rsidP="000B046B">
            <w:pPr>
              <w:pStyle w:val="InfoBlue"/>
              <w:rPr>
                <w:color w:val="FF0000"/>
              </w:rPr>
            </w:pPr>
            <w:r w:rsidRPr="00116E07">
              <w:rPr>
                <w:color w:val="FF0000"/>
              </w:rPr>
              <w:t>1</w:t>
            </w:r>
          </w:p>
        </w:tc>
      </w:tr>
      <w:tr w:rsidR="000C4C4D" w:rsidRPr="00116E07" w14:paraId="38784896" w14:textId="77777777" w:rsidTr="000B046B">
        <w:trPr>
          <w:trHeight w:val="703"/>
        </w:trPr>
        <w:tc>
          <w:tcPr>
            <w:tcW w:w="9297" w:type="dxa"/>
            <w:gridSpan w:val="4"/>
          </w:tcPr>
          <w:p w14:paraId="4D07718A" w14:textId="77777777" w:rsidR="000C4C4D" w:rsidRPr="00116E07" w:rsidRDefault="000C4C4D" w:rsidP="000B046B">
            <w:pPr>
              <w:pStyle w:val="Corpodetexto"/>
              <w:ind w:left="0"/>
              <w:rPr>
                <w:color w:val="FF0000"/>
              </w:rPr>
            </w:pPr>
          </w:p>
          <w:p w14:paraId="319B938D" w14:textId="1777772A" w:rsidR="000C4C4D" w:rsidRPr="00116E07" w:rsidRDefault="000C4C4D" w:rsidP="000B046B">
            <w:pPr>
              <w:pStyle w:val="Corpodetexto"/>
              <w:ind w:left="0"/>
              <w:rPr>
                <w:color w:val="FF0000"/>
              </w:rPr>
            </w:pPr>
          </w:p>
        </w:tc>
      </w:tr>
    </w:tbl>
    <w:p w14:paraId="79857D74" w14:textId="77777777" w:rsidR="000C4C4D" w:rsidRPr="00116E07" w:rsidRDefault="000C4C4D" w:rsidP="000C4C4D">
      <w:pPr>
        <w:rPr>
          <w:color w:val="FF0000"/>
        </w:rPr>
      </w:pPr>
    </w:p>
    <w:tbl>
      <w:tblPr>
        <w:tblW w:w="9297"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0"/>
        <w:gridCol w:w="5245"/>
        <w:gridCol w:w="1276"/>
        <w:gridCol w:w="1246"/>
      </w:tblGrid>
      <w:tr w:rsidR="00116E07" w:rsidRPr="00116E07" w14:paraId="3D4EB77F" w14:textId="77777777" w:rsidTr="000B046B">
        <w:trPr>
          <w:trHeight w:val="420"/>
        </w:trPr>
        <w:tc>
          <w:tcPr>
            <w:tcW w:w="1530" w:type="dxa"/>
            <w:vAlign w:val="center"/>
          </w:tcPr>
          <w:p w14:paraId="112AB89D" w14:textId="77777777" w:rsidR="000C4C4D" w:rsidRPr="00116E07" w:rsidRDefault="000C4C4D" w:rsidP="000B046B">
            <w:pPr>
              <w:pStyle w:val="InfoBlue"/>
              <w:rPr>
                <w:color w:val="FF0000"/>
              </w:rPr>
            </w:pPr>
            <w:r w:rsidRPr="00116E07">
              <w:rPr>
                <w:color w:val="FF0000"/>
              </w:rPr>
              <w:t>RF 1</w:t>
            </w:r>
          </w:p>
        </w:tc>
        <w:tc>
          <w:tcPr>
            <w:tcW w:w="5245" w:type="dxa"/>
            <w:vAlign w:val="center"/>
          </w:tcPr>
          <w:p w14:paraId="2EF9210C" w14:textId="77777777" w:rsidR="000C4C4D" w:rsidRPr="00116E07" w:rsidRDefault="000C4C4D" w:rsidP="000B046B">
            <w:pPr>
              <w:pStyle w:val="InfoBlue"/>
              <w:rPr>
                <w:color w:val="FF0000"/>
              </w:rPr>
            </w:pPr>
            <w:r w:rsidRPr="00116E07">
              <w:rPr>
                <w:color w:val="FF0000"/>
              </w:rPr>
              <w:t>Perfil Aluno</w:t>
            </w:r>
          </w:p>
        </w:tc>
        <w:tc>
          <w:tcPr>
            <w:tcW w:w="1276" w:type="dxa"/>
            <w:vAlign w:val="center"/>
          </w:tcPr>
          <w:p w14:paraId="2675A42D" w14:textId="77777777" w:rsidR="000C4C4D" w:rsidRPr="00116E07" w:rsidRDefault="000C4C4D" w:rsidP="000B046B">
            <w:pPr>
              <w:pStyle w:val="InfoBlue"/>
              <w:rPr>
                <w:color w:val="FF0000"/>
              </w:rPr>
            </w:pPr>
            <w:r w:rsidRPr="00116E07">
              <w:rPr>
                <w:color w:val="FF0000"/>
              </w:rPr>
              <w:t>User</w:t>
            </w:r>
          </w:p>
        </w:tc>
        <w:tc>
          <w:tcPr>
            <w:tcW w:w="1246" w:type="dxa"/>
            <w:vAlign w:val="center"/>
          </w:tcPr>
          <w:p w14:paraId="0A280B86" w14:textId="77777777" w:rsidR="000C4C4D" w:rsidRPr="00116E07" w:rsidRDefault="000C4C4D" w:rsidP="000B046B">
            <w:pPr>
              <w:pStyle w:val="InfoBlue"/>
              <w:rPr>
                <w:color w:val="FF0000"/>
              </w:rPr>
            </w:pPr>
            <w:r w:rsidRPr="00116E07">
              <w:rPr>
                <w:color w:val="FF0000"/>
              </w:rPr>
              <w:t>1</w:t>
            </w:r>
          </w:p>
        </w:tc>
      </w:tr>
      <w:tr w:rsidR="000C4C4D" w:rsidRPr="00116E07" w14:paraId="68F8E500" w14:textId="77777777" w:rsidTr="000B046B">
        <w:trPr>
          <w:trHeight w:val="703"/>
        </w:trPr>
        <w:tc>
          <w:tcPr>
            <w:tcW w:w="9297" w:type="dxa"/>
            <w:gridSpan w:val="4"/>
          </w:tcPr>
          <w:p w14:paraId="0FE2563C" w14:textId="77777777" w:rsidR="000C4C4D" w:rsidRPr="00116E07" w:rsidRDefault="000C4C4D" w:rsidP="000B046B">
            <w:pPr>
              <w:pStyle w:val="Corpodetexto"/>
              <w:ind w:left="0"/>
              <w:rPr>
                <w:color w:val="FF0000"/>
              </w:rPr>
            </w:pPr>
          </w:p>
          <w:p w14:paraId="79130021" w14:textId="2601F424" w:rsidR="000C4C4D" w:rsidRPr="00116E07" w:rsidRDefault="000C4C4D" w:rsidP="000B046B">
            <w:pPr>
              <w:pStyle w:val="Corpodetexto"/>
              <w:ind w:left="0"/>
              <w:rPr>
                <w:color w:val="FF0000"/>
              </w:rPr>
            </w:pPr>
          </w:p>
        </w:tc>
      </w:tr>
    </w:tbl>
    <w:p w14:paraId="2F762A4F" w14:textId="77777777" w:rsidR="000C4C4D" w:rsidRPr="00116E07" w:rsidRDefault="000C4C4D" w:rsidP="000C4C4D">
      <w:pPr>
        <w:rPr>
          <w:color w:val="FF0000"/>
        </w:rPr>
      </w:pPr>
    </w:p>
    <w:tbl>
      <w:tblPr>
        <w:tblW w:w="9297"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0"/>
        <w:gridCol w:w="5245"/>
        <w:gridCol w:w="1276"/>
        <w:gridCol w:w="1246"/>
      </w:tblGrid>
      <w:tr w:rsidR="00116E07" w:rsidRPr="00116E07" w14:paraId="3A81A6C1" w14:textId="77777777" w:rsidTr="000B046B">
        <w:trPr>
          <w:trHeight w:val="420"/>
        </w:trPr>
        <w:tc>
          <w:tcPr>
            <w:tcW w:w="1530" w:type="dxa"/>
            <w:vAlign w:val="center"/>
          </w:tcPr>
          <w:p w14:paraId="6341F575" w14:textId="77777777" w:rsidR="000C4C4D" w:rsidRPr="00116E07" w:rsidRDefault="000C4C4D" w:rsidP="000B046B">
            <w:pPr>
              <w:pStyle w:val="InfoBlue"/>
              <w:rPr>
                <w:color w:val="FF0000"/>
              </w:rPr>
            </w:pPr>
            <w:r w:rsidRPr="00116E07">
              <w:rPr>
                <w:color w:val="FF0000"/>
              </w:rPr>
              <w:lastRenderedPageBreak/>
              <w:t>RF 1</w:t>
            </w:r>
          </w:p>
        </w:tc>
        <w:tc>
          <w:tcPr>
            <w:tcW w:w="5245" w:type="dxa"/>
            <w:vAlign w:val="center"/>
          </w:tcPr>
          <w:p w14:paraId="747284C2" w14:textId="77777777" w:rsidR="000C4C4D" w:rsidRPr="00116E07" w:rsidRDefault="000C4C4D" w:rsidP="000B046B">
            <w:pPr>
              <w:pStyle w:val="InfoBlue"/>
              <w:rPr>
                <w:color w:val="FF0000"/>
              </w:rPr>
            </w:pPr>
            <w:r w:rsidRPr="00116E07">
              <w:rPr>
                <w:color w:val="FF0000"/>
              </w:rPr>
              <w:t>Perfil Aluno</w:t>
            </w:r>
          </w:p>
        </w:tc>
        <w:tc>
          <w:tcPr>
            <w:tcW w:w="1276" w:type="dxa"/>
            <w:vAlign w:val="center"/>
          </w:tcPr>
          <w:p w14:paraId="685BFEF6" w14:textId="77777777" w:rsidR="000C4C4D" w:rsidRPr="00116E07" w:rsidRDefault="000C4C4D" w:rsidP="000B046B">
            <w:pPr>
              <w:pStyle w:val="InfoBlue"/>
              <w:rPr>
                <w:color w:val="FF0000"/>
              </w:rPr>
            </w:pPr>
            <w:r w:rsidRPr="00116E07">
              <w:rPr>
                <w:color w:val="FF0000"/>
              </w:rPr>
              <w:t>User</w:t>
            </w:r>
          </w:p>
        </w:tc>
        <w:tc>
          <w:tcPr>
            <w:tcW w:w="1246" w:type="dxa"/>
            <w:vAlign w:val="center"/>
          </w:tcPr>
          <w:p w14:paraId="2C510034" w14:textId="77777777" w:rsidR="000C4C4D" w:rsidRPr="00116E07" w:rsidRDefault="000C4C4D" w:rsidP="000B046B">
            <w:pPr>
              <w:pStyle w:val="InfoBlue"/>
              <w:rPr>
                <w:color w:val="FF0000"/>
              </w:rPr>
            </w:pPr>
            <w:r w:rsidRPr="00116E07">
              <w:rPr>
                <w:color w:val="FF0000"/>
              </w:rPr>
              <w:t>1</w:t>
            </w:r>
          </w:p>
        </w:tc>
      </w:tr>
      <w:tr w:rsidR="000C4C4D" w:rsidRPr="00116E07" w14:paraId="269500BB" w14:textId="77777777" w:rsidTr="000B046B">
        <w:trPr>
          <w:trHeight w:val="703"/>
        </w:trPr>
        <w:tc>
          <w:tcPr>
            <w:tcW w:w="9297" w:type="dxa"/>
            <w:gridSpan w:val="4"/>
          </w:tcPr>
          <w:p w14:paraId="2C2F1DBF" w14:textId="33FFDF9F" w:rsidR="000C4C4D" w:rsidRPr="00116E07" w:rsidRDefault="000C4C4D" w:rsidP="000B046B">
            <w:pPr>
              <w:pStyle w:val="Corpodetexto"/>
              <w:ind w:left="0"/>
              <w:rPr>
                <w:color w:val="FF0000"/>
              </w:rPr>
            </w:pPr>
          </w:p>
        </w:tc>
      </w:tr>
    </w:tbl>
    <w:p w14:paraId="3D49BF54" w14:textId="77777777" w:rsidR="000C4C4D" w:rsidRPr="00116E07" w:rsidRDefault="000C4C4D" w:rsidP="000C4C4D">
      <w:pPr>
        <w:rPr>
          <w:color w:val="FF0000"/>
        </w:rPr>
      </w:pPr>
    </w:p>
    <w:tbl>
      <w:tblPr>
        <w:tblW w:w="9297"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0"/>
        <w:gridCol w:w="5245"/>
        <w:gridCol w:w="1276"/>
        <w:gridCol w:w="1246"/>
      </w:tblGrid>
      <w:tr w:rsidR="00116E07" w:rsidRPr="00116E07" w14:paraId="44B25CD2" w14:textId="77777777" w:rsidTr="000B046B">
        <w:trPr>
          <w:trHeight w:val="420"/>
        </w:trPr>
        <w:tc>
          <w:tcPr>
            <w:tcW w:w="1530" w:type="dxa"/>
            <w:vAlign w:val="center"/>
          </w:tcPr>
          <w:p w14:paraId="513DD899" w14:textId="77777777" w:rsidR="000C4C4D" w:rsidRPr="00116E07" w:rsidRDefault="000C4C4D" w:rsidP="000B046B">
            <w:pPr>
              <w:pStyle w:val="InfoBlue"/>
              <w:rPr>
                <w:color w:val="FF0000"/>
              </w:rPr>
            </w:pPr>
            <w:r w:rsidRPr="00116E07">
              <w:rPr>
                <w:color w:val="FF0000"/>
              </w:rPr>
              <w:t>RF 1</w:t>
            </w:r>
          </w:p>
        </w:tc>
        <w:tc>
          <w:tcPr>
            <w:tcW w:w="5245" w:type="dxa"/>
            <w:vAlign w:val="center"/>
          </w:tcPr>
          <w:p w14:paraId="4CAB52AD" w14:textId="77777777" w:rsidR="000C4C4D" w:rsidRPr="00116E07" w:rsidRDefault="000C4C4D" w:rsidP="000B046B">
            <w:pPr>
              <w:pStyle w:val="InfoBlue"/>
              <w:rPr>
                <w:color w:val="FF0000"/>
              </w:rPr>
            </w:pPr>
            <w:r w:rsidRPr="00116E07">
              <w:rPr>
                <w:color w:val="FF0000"/>
              </w:rPr>
              <w:t>Perfil Aluno</w:t>
            </w:r>
          </w:p>
        </w:tc>
        <w:tc>
          <w:tcPr>
            <w:tcW w:w="1276" w:type="dxa"/>
            <w:vAlign w:val="center"/>
          </w:tcPr>
          <w:p w14:paraId="638FA2AB" w14:textId="77777777" w:rsidR="000C4C4D" w:rsidRPr="00116E07" w:rsidRDefault="000C4C4D" w:rsidP="000B046B">
            <w:pPr>
              <w:pStyle w:val="InfoBlue"/>
              <w:rPr>
                <w:color w:val="FF0000"/>
              </w:rPr>
            </w:pPr>
            <w:r w:rsidRPr="00116E07">
              <w:rPr>
                <w:color w:val="FF0000"/>
              </w:rPr>
              <w:t>User</w:t>
            </w:r>
          </w:p>
        </w:tc>
        <w:tc>
          <w:tcPr>
            <w:tcW w:w="1246" w:type="dxa"/>
            <w:vAlign w:val="center"/>
          </w:tcPr>
          <w:p w14:paraId="18606293" w14:textId="77777777" w:rsidR="000C4C4D" w:rsidRPr="00116E07" w:rsidRDefault="000C4C4D" w:rsidP="000B046B">
            <w:pPr>
              <w:pStyle w:val="InfoBlue"/>
              <w:rPr>
                <w:color w:val="FF0000"/>
              </w:rPr>
            </w:pPr>
            <w:r w:rsidRPr="00116E07">
              <w:rPr>
                <w:color w:val="FF0000"/>
              </w:rPr>
              <w:t>1</w:t>
            </w:r>
          </w:p>
        </w:tc>
      </w:tr>
      <w:tr w:rsidR="000C4C4D" w:rsidRPr="00116E07" w14:paraId="5F04E17D" w14:textId="77777777" w:rsidTr="000B046B">
        <w:trPr>
          <w:trHeight w:val="703"/>
        </w:trPr>
        <w:tc>
          <w:tcPr>
            <w:tcW w:w="9297" w:type="dxa"/>
            <w:gridSpan w:val="4"/>
          </w:tcPr>
          <w:p w14:paraId="099FBFB5" w14:textId="77777777" w:rsidR="000C4C4D" w:rsidRPr="00116E07" w:rsidRDefault="000C4C4D" w:rsidP="000B046B">
            <w:pPr>
              <w:pStyle w:val="Corpodetexto"/>
              <w:ind w:left="0"/>
              <w:rPr>
                <w:color w:val="FF0000"/>
              </w:rPr>
            </w:pPr>
          </w:p>
          <w:p w14:paraId="508A26F2" w14:textId="7A32A8BB" w:rsidR="000C4C4D" w:rsidRPr="00116E07" w:rsidRDefault="000C4C4D" w:rsidP="000B046B">
            <w:pPr>
              <w:pStyle w:val="Corpodetexto"/>
              <w:ind w:left="0"/>
              <w:rPr>
                <w:color w:val="FF0000"/>
              </w:rPr>
            </w:pPr>
          </w:p>
        </w:tc>
      </w:tr>
    </w:tbl>
    <w:p w14:paraId="594B4E80" w14:textId="77777777" w:rsidR="000C4C4D" w:rsidRPr="00116E07" w:rsidRDefault="000C4C4D" w:rsidP="000C4C4D">
      <w:pPr>
        <w:rPr>
          <w:color w:val="FF0000"/>
        </w:rPr>
      </w:pPr>
    </w:p>
    <w:p w14:paraId="63564587" w14:textId="2BD259B0" w:rsidR="00542B23" w:rsidRPr="00116E07" w:rsidRDefault="007616DB" w:rsidP="00892EB7">
      <w:pPr>
        <w:pStyle w:val="Ttulo2"/>
        <w:spacing w:before="240" w:after="80"/>
        <w:rPr>
          <w:color w:val="FF0000"/>
        </w:rPr>
      </w:pPr>
      <w:r w:rsidRPr="00116E07">
        <w:rPr>
          <w:color w:val="FF0000"/>
        </w:rPr>
        <w:br w:type="page"/>
      </w:r>
      <w:bookmarkStart w:id="11" w:name="_Toc399754161"/>
      <w:r w:rsidR="00542B23" w:rsidRPr="00116E07">
        <w:rPr>
          <w:color w:val="FF0000"/>
        </w:rPr>
        <w:lastRenderedPageBreak/>
        <w:t>Requisitos Não Funcionais (RNF)</w:t>
      </w:r>
      <w:bookmarkEnd w:id="11"/>
      <w:r w:rsidR="00542B23" w:rsidRPr="00116E07">
        <w:rPr>
          <w:color w:val="FF0000"/>
        </w:rPr>
        <w:t xml:space="preserve"> </w:t>
      </w:r>
    </w:p>
    <w:p w14:paraId="7FB628CD" w14:textId="77777777" w:rsidR="00CD3621" w:rsidRPr="00116E07" w:rsidRDefault="00CD3621" w:rsidP="004641C7">
      <w:pPr>
        <w:pStyle w:val="InstruesAzul"/>
        <w:rPr>
          <w:color w:val="FF0000"/>
          <w:spacing w:val="-5"/>
        </w:rPr>
      </w:pPr>
      <w:r w:rsidRPr="00116E07">
        <w:rPr>
          <w:color w:val="FF0000"/>
        </w:rPr>
        <w:t xml:space="preserve">[Esta subsecção deve fornecer uma descrição detalhada de todas </w:t>
      </w:r>
      <w:r w:rsidR="000C2680" w:rsidRPr="00116E07">
        <w:rPr>
          <w:color w:val="FF0000"/>
        </w:rPr>
        <w:t>os</w:t>
      </w:r>
      <w:r w:rsidR="00D5285F" w:rsidRPr="00116E07">
        <w:rPr>
          <w:color w:val="FF0000"/>
        </w:rPr>
        <w:t xml:space="preserve"> </w:t>
      </w:r>
      <w:r w:rsidR="000C2680" w:rsidRPr="00116E07">
        <w:rPr>
          <w:color w:val="FF0000"/>
        </w:rPr>
        <w:t xml:space="preserve">requisitos não funcionais </w:t>
      </w:r>
      <w:r w:rsidRPr="00116E07">
        <w:rPr>
          <w:color w:val="FF0000"/>
        </w:rPr>
        <w:t>que devem estar presente no sistema.</w:t>
      </w:r>
      <w:r w:rsidR="00F4315F" w:rsidRPr="00116E07">
        <w:rPr>
          <w:color w:val="FF0000"/>
        </w:rPr>
        <w:t xml:space="preserve"> Pode ser apropriado dividir os requisitos não funcionais em categorias ou tipos.</w:t>
      </w:r>
      <w:r w:rsidR="004641C7" w:rsidRPr="00116E07">
        <w:rPr>
          <w:color w:val="FF0000"/>
        </w:rPr>
        <w:t>]</w:t>
      </w:r>
    </w:p>
    <w:p w14:paraId="0A483BBC" w14:textId="77777777" w:rsidR="00542B23" w:rsidRPr="00116E07" w:rsidRDefault="00542B23" w:rsidP="00CD3621">
      <w:pPr>
        <w:ind w:left="426"/>
        <w:rPr>
          <w:color w:val="FF0000"/>
        </w:rPr>
      </w:pPr>
    </w:p>
    <w:p w14:paraId="10284722" w14:textId="77777777" w:rsidR="00096CD8" w:rsidRPr="00116E07" w:rsidRDefault="007C0A88" w:rsidP="00CD3621">
      <w:pPr>
        <w:pStyle w:val="Ttulo3"/>
        <w:ind w:left="567" w:hanging="567"/>
        <w:rPr>
          <w:color w:val="FF0000"/>
        </w:rPr>
      </w:pPr>
      <w:bookmarkStart w:id="12" w:name="_Toc399754162"/>
      <w:r w:rsidRPr="00116E07">
        <w:rPr>
          <w:color w:val="FF0000"/>
        </w:rPr>
        <w:t>&lt;</w:t>
      </w:r>
      <w:r w:rsidR="00FF6ACF" w:rsidRPr="00116E07">
        <w:rPr>
          <w:color w:val="FF0000"/>
        </w:rPr>
        <w:t>Nome</w:t>
      </w:r>
      <w:r w:rsidRPr="00116E07">
        <w:rPr>
          <w:color w:val="FF0000"/>
        </w:rPr>
        <w:t xml:space="preserve"> d</w:t>
      </w:r>
      <w:r w:rsidR="004641C7" w:rsidRPr="00116E07">
        <w:rPr>
          <w:color w:val="FF0000"/>
        </w:rPr>
        <w:t>o grupo</w:t>
      </w:r>
      <w:r w:rsidR="000C2680" w:rsidRPr="00116E07">
        <w:rPr>
          <w:color w:val="FF0000"/>
        </w:rPr>
        <w:t xml:space="preserve"> </w:t>
      </w:r>
      <w:r w:rsidR="004641C7" w:rsidRPr="00116E07">
        <w:rPr>
          <w:color w:val="FF0000"/>
        </w:rPr>
        <w:t>(categoria</w:t>
      </w:r>
      <w:r w:rsidR="00F4315F" w:rsidRPr="00116E07">
        <w:rPr>
          <w:color w:val="FF0000"/>
        </w:rPr>
        <w:t xml:space="preserve"> ou tipo</w:t>
      </w:r>
      <w:r w:rsidR="004641C7" w:rsidRPr="00116E07">
        <w:rPr>
          <w:color w:val="FF0000"/>
        </w:rPr>
        <w:t xml:space="preserve">) </w:t>
      </w:r>
      <w:r w:rsidR="000C2680" w:rsidRPr="00116E07">
        <w:rPr>
          <w:color w:val="FF0000"/>
        </w:rPr>
        <w:t xml:space="preserve">de </w:t>
      </w:r>
      <w:r w:rsidR="00EE3357" w:rsidRPr="00116E07">
        <w:rPr>
          <w:color w:val="FF0000"/>
        </w:rPr>
        <w:t>RNF</w:t>
      </w:r>
      <w:r w:rsidR="00ED174F" w:rsidRPr="00116E07">
        <w:rPr>
          <w:color w:val="FF0000"/>
        </w:rPr>
        <w:t>&gt;</w:t>
      </w:r>
      <w:bookmarkEnd w:id="12"/>
    </w:p>
    <w:p w14:paraId="743DA0CA" w14:textId="77777777" w:rsidR="00EE0AA7" w:rsidRPr="00116E07" w:rsidRDefault="00EE0AA7" w:rsidP="006019D7">
      <w:pPr>
        <w:ind w:left="567"/>
        <w:rPr>
          <w:color w:val="FF0000"/>
        </w:rPr>
      </w:pPr>
    </w:p>
    <w:tbl>
      <w:tblPr>
        <w:tblW w:w="9297"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0"/>
        <w:gridCol w:w="4990"/>
        <w:gridCol w:w="1418"/>
        <w:gridCol w:w="1359"/>
      </w:tblGrid>
      <w:tr w:rsidR="00116E07" w:rsidRPr="00116E07" w14:paraId="583BFF10" w14:textId="77777777" w:rsidTr="003F46FA">
        <w:trPr>
          <w:trHeight w:val="420"/>
        </w:trPr>
        <w:tc>
          <w:tcPr>
            <w:tcW w:w="1530" w:type="dxa"/>
            <w:vAlign w:val="center"/>
          </w:tcPr>
          <w:p w14:paraId="7B4E637C" w14:textId="77777777" w:rsidR="00EE0AA7" w:rsidRPr="00116E07" w:rsidRDefault="00EE0AA7" w:rsidP="003E4F9A">
            <w:pPr>
              <w:pStyle w:val="InfoBlue"/>
              <w:rPr>
                <w:color w:val="FF0000"/>
              </w:rPr>
            </w:pPr>
            <w:r w:rsidRPr="00116E07">
              <w:rPr>
                <w:color w:val="FF0000"/>
              </w:rPr>
              <w:t xml:space="preserve">RNF </w:t>
            </w:r>
            <w:r w:rsidR="0006775F" w:rsidRPr="00116E07">
              <w:rPr>
                <w:color w:val="FF0000"/>
              </w:rPr>
              <w:t>&lt;xxx</w:t>
            </w:r>
            <w:r w:rsidRPr="00116E07">
              <w:rPr>
                <w:color w:val="FF0000"/>
              </w:rPr>
              <w:t>&gt;</w:t>
            </w:r>
          </w:p>
        </w:tc>
        <w:tc>
          <w:tcPr>
            <w:tcW w:w="4990" w:type="dxa"/>
            <w:vAlign w:val="center"/>
          </w:tcPr>
          <w:p w14:paraId="094B80DD" w14:textId="77777777" w:rsidR="00EE0AA7" w:rsidRPr="00116E07" w:rsidRDefault="00EE0AA7" w:rsidP="003E4F9A">
            <w:pPr>
              <w:pStyle w:val="InfoBlue"/>
              <w:rPr>
                <w:color w:val="FF0000"/>
              </w:rPr>
            </w:pPr>
            <w:r w:rsidRPr="00116E07">
              <w:rPr>
                <w:color w:val="FF0000"/>
              </w:rPr>
              <w:t>&lt;Designação do Requisito&gt;</w:t>
            </w:r>
          </w:p>
        </w:tc>
        <w:tc>
          <w:tcPr>
            <w:tcW w:w="1418" w:type="dxa"/>
            <w:vAlign w:val="center"/>
          </w:tcPr>
          <w:p w14:paraId="309B58A8" w14:textId="77777777" w:rsidR="00EE0AA7" w:rsidRPr="00116E07" w:rsidRDefault="00EE0AA7" w:rsidP="003E4F9A">
            <w:pPr>
              <w:pStyle w:val="InfoBlue"/>
              <w:rPr>
                <w:color w:val="FF0000"/>
              </w:rPr>
            </w:pPr>
            <w:r w:rsidRPr="00116E07">
              <w:rPr>
                <w:color w:val="FF0000"/>
              </w:rPr>
              <w:t>&lt;Refª. Módulo&gt;</w:t>
            </w:r>
          </w:p>
        </w:tc>
        <w:tc>
          <w:tcPr>
            <w:tcW w:w="1359" w:type="dxa"/>
            <w:vAlign w:val="center"/>
          </w:tcPr>
          <w:p w14:paraId="52A4EB9D" w14:textId="77777777" w:rsidR="00EE0AA7" w:rsidRPr="00116E07" w:rsidRDefault="00D40F1C" w:rsidP="003E4F9A">
            <w:pPr>
              <w:pStyle w:val="InfoBlue"/>
              <w:rPr>
                <w:color w:val="FF0000"/>
              </w:rPr>
            </w:pPr>
            <w:r w:rsidRPr="00116E07">
              <w:rPr>
                <w:color w:val="FF0000"/>
              </w:rPr>
              <w:t>&lt;</w:t>
            </w:r>
            <w:r w:rsidR="00EE0AA7" w:rsidRPr="00116E07">
              <w:rPr>
                <w:color w:val="FF0000"/>
              </w:rPr>
              <w:t>Prioridade&gt;</w:t>
            </w:r>
          </w:p>
          <w:p w14:paraId="1BEFC3EC" w14:textId="77777777" w:rsidR="00D40F1C" w:rsidRPr="00116E07" w:rsidRDefault="00D40F1C" w:rsidP="00D40F1C">
            <w:pPr>
              <w:pStyle w:val="Corpodetexto"/>
              <w:ind w:left="29"/>
              <w:rPr>
                <w:color w:val="FF0000"/>
              </w:rPr>
            </w:pPr>
            <w:r w:rsidRPr="00116E07">
              <w:rPr>
                <w:color w:val="FF0000"/>
              </w:rPr>
              <w:t>&lt;desejável / obrigatório&gt;</w:t>
            </w:r>
          </w:p>
        </w:tc>
      </w:tr>
      <w:tr w:rsidR="00EE0AA7" w:rsidRPr="00116E07" w14:paraId="077BE5EE" w14:textId="77777777" w:rsidTr="003F46FA">
        <w:trPr>
          <w:trHeight w:val="800"/>
        </w:trPr>
        <w:tc>
          <w:tcPr>
            <w:tcW w:w="9297" w:type="dxa"/>
            <w:gridSpan w:val="4"/>
          </w:tcPr>
          <w:p w14:paraId="10B4E9D9" w14:textId="08A73C74" w:rsidR="00EE0AA7" w:rsidRPr="00116E07" w:rsidRDefault="003F46FA" w:rsidP="003E4F9A">
            <w:pPr>
              <w:pStyle w:val="InfoBlue"/>
              <w:rPr>
                <w:color w:val="FF0000"/>
                <w:lang w:val="pt-BR"/>
              </w:rPr>
            </w:pPr>
            <w:r w:rsidRPr="00116E07">
              <w:rPr>
                <w:color w:val="FF0000"/>
              </w:rPr>
              <w:t>Cada livro tem um título, pelo menos um autor, etc, código de controlo, número de cópias disponíveis, etc</w:t>
            </w:r>
          </w:p>
        </w:tc>
      </w:tr>
    </w:tbl>
    <w:p w14:paraId="37308280" w14:textId="35372F6A" w:rsidR="000C2680" w:rsidRPr="00116E07" w:rsidRDefault="000C2680" w:rsidP="000C2680">
      <w:pPr>
        <w:ind w:left="567"/>
        <w:rPr>
          <w:color w:val="FF0000"/>
        </w:rPr>
      </w:pPr>
    </w:p>
    <w:tbl>
      <w:tblPr>
        <w:tblW w:w="9297"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0"/>
        <w:gridCol w:w="5245"/>
        <w:gridCol w:w="1276"/>
        <w:gridCol w:w="1246"/>
      </w:tblGrid>
      <w:tr w:rsidR="00116E07" w:rsidRPr="00116E07" w14:paraId="050375B2" w14:textId="77777777" w:rsidTr="000B046B">
        <w:trPr>
          <w:trHeight w:val="420"/>
        </w:trPr>
        <w:tc>
          <w:tcPr>
            <w:tcW w:w="1530" w:type="dxa"/>
            <w:vAlign w:val="center"/>
          </w:tcPr>
          <w:p w14:paraId="375652F5" w14:textId="73AC5CCC" w:rsidR="003F46FA" w:rsidRPr="00116E07" w:rsidRDefault="003F46FA" w:rsidP="000B046B">
            <w:pPr>
              <w:pStyle w:val="InfoBlue"/>
              <w:rPr>
                <w:color w:val="FF0000"/>
              </w:rPr>
            </w:pPr>
            <w:r w:rsidRPr="00116E07">
              <w:rPr>
                <w:color w:val="FF0000"/>
              </w:rPr>
              <w:t>RNF 1</w:t>
            </w:r>
          </w:p>
        </w:tc>
        <w:tc>
          <w:tcPr>
            <w:tcW w:w="5245" w:type="dxa"/>
            <w:vAlign w:val="center"/>
          </w:tcPr>
          <w:p w14:paraId="05B96231" w14:textId="77777777" w:rsidR="003F46FA" w:rsidRPr="00116E07" w:rsidRDefault="003F46FA" w:rsidP="000B046B">
            <w:pPr>
              <w:pStyle w:val="InfoBlue"/>
              <w:rPr>
                <w:color w:val="FF0000"/>
              </w:rPr>
            </w:pPr>
            <w:r w:rsidRPr="00116E07">
              <w:rPr>
                <w:color w:val="FF0000"/>
              </w:rPr>
              <w:t>Perfil Aluno</w:t>
            </w:r>
          </w:p>
        </w:tc>
        <w:tc>
          <w:tcPr>
            <w:tcW w:w="1276" w:type="dxa"/>
            <w:vAlign w:val="center"/>
          </w:tcPr>
          <w:p w14:paraId="33F89578" w14:textId="77777777" w:rsidR="003F46FA" w:rsidRPr="00116E07" w:rsidRDefault="003F46FA" w:rsidP="000B046B">
            <w:pPr>
              <w:pStyle w:val="InfoBlue"/>
              <w:rPr>
                <w:color w:val="FF0000"/>
              </w:rPr>
            </w:pPr>
            <w:r w:rsidRPr="00116E07">
              <w:rPr>
                <w:color w:val="FF0000"/>
              </w:rPr>
              <w:t>User</w:t>
            </w:r>
          </w:p>
        </w:tc>
        <w:tc>
          <w:tcPr>
            <w:tcW w:w="1246" w:type="dxa"/>
            <w:vAlign w:val="center"/>
          </w:tcPr>
          <w:p w14:paraId="628AE1C0" w14:textId="77777777" w:rsidR="003F46FA" w:rsidRPr="00116E07" w:rsidRDefault="003F46FA" w:rsidP="000B046B">
            <w:pPr>
              <w:pStyle w:val="InfoBlue"/>
              <w:rPr>
                <w:color w:val="FF0000"/>
              </w:rPr>
            </w:pPr>
            <w:r w:rsidRPr="00116E07">
              <w:rPr>
                <w:color w:val="FF0000"/>
              </w:rPr>
              <w:t>1</w:t>
            </w:r>
          </w:p>
        </w:tc>
      </w:tr>
      <w:tr w:rsidR="003F46FA" w:rsidRPr="00116E07" w14:paraId="44E5F67A" w14:textId="77777777" w:rsidTr="000B046B">
        <w:trPr>
          <w:trHeight w:val="703"/>
        </w:trPr>
        <w:tc>
          <w:tcPr>
            <w:tcW w:w="9297" w:type="dxa"/>
            <w:gridSpan w:val="4"/>
          </w:tcPr>
          <w:p w14:paraId="70C6D333" w14:textId="77777777" w:rsidR="003F46FA" w:rsidRPr="00116E07" w:rsidRDefault="003F46FA" w:rsidP="000B046B">
            <w:pPr>
              <w:pStyle w:val="Corpodetexto"/>
              <w:ind w:left="0"/>
              <w:rPr>
                <w:color w:val="FF0000"/>
              </w:rPr>
            </w:pPr>
          </w:p>
          <w:p w14:paraId="16A14BCF" w14:textId="77777777" w:rsidR="003F46FA" w:rsidRPr="00116E07" w:rsidRDefault="003F46FA" w:rsidP="000B046B">
            <w:pPr>
              <w:pStyle w:val="Corpodetexto"/>
              <w:ind w:left="0"/>
              <w:rPr>
                <w:color w:val="FF0000"/>
              </w:rPr>
            </w:pPr>
            <w:r w:rsidRPr="00116E07">
              <w:rPr>
                <w:color w:val="FF0000"/>
              </w:rPr>
              <w:t>Existem livros que não podem ser emprestados.</w:t>
            </w:r>
          </w:p>
        </w:tc>
      </w:tr>
    </w:tbl>
    <w:p w14:paraId="452D7B97" w14:textId="77777777" w:rsidR="003F46FA" w:rsidRPr="00116E07" w:rsidRDefault="003F46FA" w:rsidP="003F46FA">
      <w:pPr>
        <w:ind w:left="426"/>
        <w:rPr>
          <w:color w:val="FF0000"/>
        </w:rPr>
      </w:pPr>
    </w:p>
    <w:p w14:paraId="7CEB1E74" w14:textId="77777777" w:rsidR="003F46FA" w:rsidRPr="00116E07" w:rsidRDefault="003F46FA" w:rsidP="003F46FA">
      <w:pPr>
        <w:ind w:left="426"/>
        <w:rPr>
          <w:color w:val="FF0000"/>
        </w:rPr>
      </w:pPr>
    </w:p>
    <w:tbl>
      <w:tblPr>
        <w:tblW w:w="9297"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0"/>
        <w:gridCol w:w="5245"/>
        <w:gridCol w:w="1276"/>
        <w:gridCol w:w="1246"/>
      </w:tblGrid>
      <w:tr w:rsidR="00116E07" w:rsidRPr="00116E07" w14:paraId="52C11E4A" w14:textId="77777777" w:rsidTr="000B046B">
        <w:trPr>
          <w:trHeight w:val="420"/>
        </w:trPr>
        <w:tc>
          <w:tcPr>
            <w:tcW w:w="1530" w:type="dxa"/>
            <w:vAlign w:val="center"/>
          </w:tcPr>
          <w:p w14:paraId="62FC36BC" w14:textId="3670F998" w:rsidR="003F46FA" w:rsidRPr="00116E07" w:rsidRDefault="003F46FA" w:rsidP="000B046B">
            <w:pPr>
              <w:pStyle w:val="InfoBlue"/>
              <w:rPr>
                <w:color w:val="FF0000"/>
              </w:rPr>
            </w:pPr>
            <w:r w:rsidRPr="00116E07">
              <w:rPr>
                <w:color w:val="FF0000"/>
              </w:rPr>
              <w:t>RNF 1</w:t>
            </w:r>
          </w:p>
        </w:tc>
        <w:tc>
          <w:tcPr>
            <w:tcW w:w="5245" w:type="dxa"/>
            <w:vAlign w:val="center"/>
          </w:tcPr>
          <w:p w14:paraId="00CCA809" w14:textId="77777777" w:rsidR="003F46FA" w:rsidRPr="00116E07" w:rsidRDefault="003F46FA" w:rsidP="000B046B">
            <w:pPr>
              <w:pStyle w:val="InfoBlue"/>
              <w:rPr>
                <w:color w:val="FF0000"/>
              </w:rPr>
            </w:pPr>
            <w:r w:rsidRPr="00116E07">
              <w:rPr>
                <w:color w:val="FF0000"/>
              </w:rPr>
              <w:t>Perfil Aluno</w:t>
            </w:r>
          </w:p>
        </w:tc>
        <w:tc>
          <w:tcPr>
            <w:tcW w:w="1276" w:type="dxa"/>
            <w:vAlign w:val="center"/>
          </w:tcPr>
          <w:p w14:paraId="46571DA9" w14:textId="77777777" w:rsidR="003F46FA" w:rsidRPr="00116E07" w:rsidRDefault="003F46FA" w:rsidP="000B046B">
            <w:pPr>
              <w:pStyle w:val="InfoBlue"/>
              <w:rPr>
                <w:color w:val="FF0000"/>
              </w:rPr>
            </w:pPr>
            <w:r w:rsidRPr="00116E07">
              <w:rPr>
                <w:color w:val="FF0000"/>
              </w:rPr>
              <w:t>User</w:t>
            </w:r>
          </w:p>
        </w:tc>
        <w:tc>
          <w:tcPr>
            <w:tcW w:w="1246" w:type="dxa"/>
            <w:vAlign w:val="center"/>
          </w:tcPr>
          <w:p w14:paraId="1719C5AC" w14:textId="77777777" w:rsidR="003F46FA" w:rsidRPr="00116E07" w:rsidRDefault="003F46FA" w:rsidP="000B046B">
            <w:pPr>
              <w:pStyle w:val="InfoBlue"/>
              <w:rPr>
                <w:color w:val="FF0000"/>
              </w:rPr>
            </w:pPr>
            <w:r w:rsidRPr="00116E07">
              <w:rPr>
                <w:color w:val="FF0000"/>
              </w:rPr>
              <w:t>1</w:t>
            </w:r>
          </w:p>
        </w:tc>
      </w:tr>
      <w:tr w:rsidR="003F46FA" w:rsidRPr="00116E07" w14:paraId="282D76B8" w14:textId="77777777" w:rsidTr="000B046B">
        <w:trPr>
          <w:trHeight w:val="703"/>
        </w:trPr>
        <w:tc>
          <w:tcPr>
            <w:tcW w:w="9297" w:type="dxa"/>
            <w:gridSpan w:val="4"/>
          </w:tcPr>
          <w:p w14:paraId="55B3EFAC" w14:textId="77777777" w:rsidR="003F46FA" w:rsidRPr="00116E07" w:rsidRDefault="003F46FA" w:rsidP="000B046B">
            <w:pPr>
              <w:pStyle w:val="Corpodetexto"/>
              <w:ind w:left="0"/>
              <w:rPr>
                <w:color w:val="FF0000"/>
              </w:rPr>
            </w:pPr>
          </w:p>
          <w:p w14:paraId="72FE7DD0" w14:textId="77777777" w:rsidR="003F46FA" w:rsidRPr="00116E07" w:rsidRDefault="003F46FA" w:rsidP="000B046B">
            <w:pPr>
              <w:pStyle w:val="Corpodetexto"/>
              <w:ind w:left="0"/>
              <w:rPr>
                <w:color w:val="FF0000"/>
              </w:rPr>
            </w:pPr>
            <w:r w:rsidRPr="00116E07">
              <w:rPr>
                <w:color w:val="FF0000"/>
              </w:rPr>
              <w:t>Os livros de lazer têm um prazo de devolução de um mês.</w:t>
            </w:r>
          </w:p>
        </w:tc>
      </w:tr>
    </w:tbl>
    <w:p w14:paraId="733048E2" w14:textId="77777777" w:rsidR="003F46FA" w:rsidRPr="00116E07" w:rsidRDefault="003F46FA" w:rsidP="003F46FA">
      <w:pPr>
        <w:ind w:left="426"/>
        <w:rPr>
          <w:color w:val="FF0000"/>
        </w:rPr>
      </w:pPr>
    </w:p>
    <w:p w14:paraId="1E68F05A" w14:textId="77777777" w:rsidR="003F46FA" w:rsidRPr="00116E07" w:rsidRDefault="003F46FA" w:rsidP="003F46FA">
      <w:pPr>
        <w:pStyle w:val="Ttulo2"/>
        <w:numPr>
          <w:ilvl w:val="0"/>
          <w:numId w:val="0"/>
        </w:numPr>
        <w:spacing w:before="240" w:after="80"/>
        <w:rPr>
          <w:color w:val="FF0000"/>
        </w:rPr>
      </w:pPr>
    </w:p>
    <w:p w14:paraId="3AD9760D" w14:textId="77777777" w:rsidR="003F46FA" w:rsidRPr="00116E07" w:rsidRDefault="003F46FA" w:rsidP="003F46FA">
      <w:pPr>
        <w:rPr>
          <w:color w:val="FF0000"/>
        </w:rPr>
      </w:pPr>
    </w:p>
    <w:p w14:paraId="4392A3E5" w14:textId="77777777" w:rsidR="003F46FA" w:rsidRPr="00116E07" w:rsidRDefault="003F46FA" w:rsidP="003F46FA">
      <w:pPr>
        <w:rPr>
          <w:color w:val="FF0000"/>
        </w:rPr>
      </w:pPr>
    </w:p>
    <w:tbl>
      <w:tblPr>
        <w:tblW w:w="9297"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0"/>
        <w:gridCol w:w="5245"/>
        <w:gridCol w:w="1276"/>
        <w:gridCol w:w="1246"/>
      </w:tblGrid>
      <w:tr w:rsidR="00116E07" w:rsidRPr="00116E07" w14:paraId="73B859CA" w14:textId="77777777" w:rsidTr="000B046B">
        <w:trPr>
          <w:trHeight w:val="420"/>
        </w:trPr>
        <w:tc>
          <w:tcPr>
            <w:tcW w:w="1530" w:type="dxa"/>
            <w:vAlign w:val="center"/>
          </w:tcPr>
          <w:p w14:paraId="6BA6537E" w14:textId="2723FCE2" w:rsidR="003F46FA" w:rsidRPr="00116E07" w:rsidRDefault="003F46FA" w:rsidP="000B046B">
            <w:pPr>
              <w:pStyle w:val="InfoBlue"/>
              <w:rPr>
                <w:color w:val="FF0000"/>
              </w:rPr>
            </w:pPr>
            <w:r w:rsidRPr="00116E07">
              <w:rPr>
                <w:color w:val="FF0000"/>
              </w:rPr>
              <w:t>RNF 1</w:t>
            </w:r>
          </w:p>
        </w:tc>
        <w:tc>
          <w:tcPr>
            <w:tcW w:w="5245" w:type="dxa"/>
            <w:vAlign w:val="center"/>
          </w:tcPr>
          <w:p w14:paraId="66DDF7AA" w14:textId="77777777" w:rsidR="003F46FA" w:rsidRPr="00116E07" w:rsidRDefault="003F46FA" w:rsidP="000B046B">
            <w:pPr>
              <w:pStyle w:val="InfoBlue"/>
              <w:rPr>
                <w:color w:val="FF0000"/>
              </w:rPr>
            </w:pPr>
            <w:r w:rsidRPr="00116E07">
              <w:rPr>
                <w:color w:val="FF0000"/>
              </w:rPr>
              <w:t>Perfil Aluno</w:t>
            </w:r>
          </w:p>
        </w:tc>
        <w:tc>
          <w:tcPr>
            <w:tcW w:w="1276" w:type="dxa"/>
            <w:vAlign w:val="center"/>
          </w:tcPr>
          <w:p w14:paraId="6C732E5D" w14:textId="77777777" w:rsidR="003F46FA" w:rsidRPr="00116E07" w:rsidRDefault="003F46FA" w:rsidP="000B046B">
            <w:pPr>
              <w:pStyle w:val="InfoBlue"/>
              <w:rPr>
                <w:color w:val="FF0000"/>
              </w:rPr>
            </w:pPr>
            <w:r w:rsidRPr="00116E07">
              <w:rPr>
                <w:color w:val="FF0000"/>
              </w:rPr>
              <w:t>User</w:t>
            </w:r>
          </w:p>
        </w:tc>
        <w:tc>
          <w:tcPr>
            <w:tcW w:w="1246" w:type="dxa"/>
            <w:vAlign w:val="center"/>
          </w:tcPr>
          <w:p w14:paraId="19C69E6C" w14:textId="77777777" w:rsidR="003F46FA" w:rsidRPr="00116E07" w:rsidRDefault="003F46FA" w:rsidP="000B046B">
            <w:pPr>
              <w:pStyle w:val="InfoBlue"/>
              <w:rPr>
                <w:color w:val="FF0000"/>
              </w:rPr>
            </w:pPr>
            <w:r w:rsidRPr="00116E07">
              <w:rPr>
                <w:color w:val="FF0000"/>
              </w:rPr>
              <w:t>1</w:t>
            </w:r>
          </w:p>
        </w:tc>
      </w:tr>
      <w:tr w:rsidR="003F46FA" w:rsidRPr="00116E07" w14:paraId="77940520" w14:textId="77777777" w:rsidTr="000B046B">
        <w:trPr>
          <w:trHeight w:val="703"/>
        </w:trPr>
        <w:tc>
          <w:tcPr>
            <w:tcW w:w="9297" w:type="dxa"/>
            <w:gridSpan w:val="4"/>
          </w:tcPr>
          <w:p w14:paraId="0259A24F" w14:textId="77777777" w:rsidR="003F46FA" w:rsidRPr="00116E07" w:rsidRDefault="003F46FA" w:rsidP="000B046B">
            <w:pPr>
              <w:pStyle w:val="Corpodetexto"/>
              <w:ind w:left="0"/>
              <w:rPr>
                <w:color w:val="FF0000"/>
              </w:rPr>
            </w:pPr>
          </w:p>
          <w:p w14:paraId="43B450FE" w14:textId="77777777" w:rsidR="003F46FA" w:rsidRPr="00116E07" w:rsidRDefault="003F46FA" w:rsidP="000B046B">
            <w:pPr>
              <w:pStyle w:val="Corpodetexto"/>
              <w:ind w:left="0"/>
              <w:rPr>
                <w:color w:val="FF0000"/>
              </w:rPr>
            </w:pPr>
            <w:r w:rsidRPr="00116E07">
              <w:rPr>
                <w:color w:val="FF0000"/>
              </w:rPr>
              <w:t>Os livros técnicos têm um prazo de devolução de uma semana para os alunos.</w:t>
            </w:r>
          </w:p>
        </w:tc>
      </w:tr>
    </w:tbl>
    <w:p w14:paraId="0495A034" w14:textId="77777777" w:rsidR="003F46FA" w:rsidRPr="00116E07" w:rsidRDefault="003F46FA" w:rsidP="003F46FA">
      <w:pPr>
        <w:rPr>
          <w:color w:val="FF0000"/>
        </w:rPr>
      </w:pPr>
    </w:p>
    <w:tbl>
      <w:tblPr>
        <w:tblW w:w="9297"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0"/>
        <w:gridCol w:w="5245"/>
        <w:gridCol w:w="1276"/>
        <w:gridCol w:w="1246"/>
      </w:tblGrid>
      <w:tr w:rsidR="00116E07" w:rsidRPr="00116E07" w14:paraId="7DAB4BB5" w14:textId="77777777" w:rsidTr="000B046B">
        <w:trPr>
          <w:trHeight w:val="420"/>
        </w:trPr>
        <w:tc>
          <w:tcPr>
            <w:tcW w:w="1530" w:type="dxa"/>
            <w:vAlign w:val="center"/>
          </w:tcPr>
          <w:p w14:paraId="7B2F9CDD" w14:textId="2AA93A94" w:rsidR="003F46FA" w:rsidRPr="00116E07" w:rsidRDefault="003F46FA" w:rsidP="000B046B">
            <w:pPr>
              <w:pStyle w:val="InfoBlue"/>
              <w:rPr>
                <w:color w:val="FF0000"/>
              </w:rPr>
            </w:pPr>
            <w:r w:rsidRPr="00116E07">
              <w:rPr>
                <w:color w:val="FF0000"/>
              </w:rPr>
              <w:t>RNF 1</w:t>
            </w:r>
          </w:p>
        </w:tc>
        <w:tc>
          <w:tcPr>
            <w:tcW w:w="5245" w:type="dxa"/>
            <w:vAlign w:val="center"/>
          </w:tcPr>
          <w:p w14:paraId="6CA1D068" w14:textId="77777777" w:rsidR="003F46FA" w:rsidRPr="00116E07" w:rsidRDefault="003F46FA" w:rsidP="000B046B">
            <w:pPr>
              <w:pStyle w:val="InfoBlue"/>
              <w:rPr>
                <w:color w:val="FF0000"/>
              </w:rPr>
            </w:pPr>
            <w:r w:rsidRPr="00116E07">
              <w:rPr>
                <w:color w:val="FF0000"/>
              </w:rPr>
              <w:t>Perfil Aluno</w:t>
            </w:r>
          </w:p>
        </w:tc>
        <w:tc>
          <w:tcPr>
            <w:tcW w:w="1276" w:type="dxa"/>
            <w:vAlign w:val="center"/>
          </w:tcPr>
          <w:p w14:paraId="16C50505" w14:textId="77777777" w:rsidR="003F46FA" w:rsidRPr="00116E07" w:rsidRDefault="003F46FA" w:rsidP="000B046B">
            <w:pPr>
              <w:pStyle w:val="InfoBlue"/>
              <w:rPr>
                <w:color w:val="FF0000"/>
              </w:rPr>
            </w:pPr>
            <w:r w:rsidRPr="00116E07">
              <w:rPr>
                <w:color w:val="FF0000"/>
              </w:rPr>
              <w:t>User</w:t>
            </w:r>
          </w:p>
        </w:tc>
        <w:tc>
          <w:tcPr>
            <w:tcW w:w="1246" w:type="dxa"/>
            <w:vAlign w:val="center"/>
          </w:tcPr>
          <w:p w14:paraId="1F5E3F33" w14:textId="77777777" w:rsidR="003F46FA" w:rsidRPr="00116E07" w:rsidRDefault="003F46FA" w:rsidP="000B046B">
            <w:pPr>
              <w:pStyle w:val="InfoBlue"/>
              <w:rPr>
                <w:color w:val="FF0000"/>
              </w:rPr>
            </w:pPr>
            <w:r w:rsidRPr="00116E07">
              <w:rPr>
                <w:color w:val="FF0000"/>
              </w:rPr>
              <w:t>1</w:t>
            </w:r>
          </w:p>
        </w:tc>
      </w:tr>
      <w:tr w:rsidR="003F46FA" w:rsidRPr="00116E07" w14:paraId="1DEDE7B6" w14:textId="77777777" w:rsidTr="000B046B">
        <w:trPr>
          <w:trHeight w:val="703"/>
        </w:trPr>
        <w:tc>
          <w:tcPr>
            <w:tcW w:w="9297" w:type="dxa"/>
            <w:gridSpan w:val="4"/>
          </w:tcPr>
          <w:p w14:paraId="2F846A32" w14:textId="77777777" w:rsidR="003F46FA" w:rsidRPr="00116E07" w:rsidRDefault="003F46FA" w:rsidP="000B046B">
            <w:pPr>
              <w:pStyle w:val="Corpodetexto"/>
              <w:ind w:left="0"/>
              <w:rPr>
                <w:color w:val="FF0000"/>
              </w:rPr>
            </w:pPr>
          </w:p>
          <w:p w14:paraId="05EADB5B" w14:textId="77777777" w:rsidR="003F46FA" w:rsidRPr="00116E07" w:rsidRDefault="003F46FA" w:rsidP="000B046B">
            <w:pPr>
              <w:pStyle w:val="Corpodetexto"/>
              <w:ind w:left="0"/>
              <w:rPr>
                <w:color w:val="FF0000"/>
              </w:rPr>
            </w:pPr>
            <w:r w:rsidRPr="00116E07">
              <w:rPr>
                <w:color w:val="FF0000"/>
              </w:rPr>
              <w:t>Os livros técnicos têm um prazo de devolução de duas semanas para os professores</w:t>
            </w:r>
          </w:p>
        </w:tc>
      </w:tr>
    </w:tbl>
    <w:p w14:paraId="4ADEE6B1" w14:textId="77777777" w:rsidR="003F46FA" w:rsidRPr="00116E07" w:rsidRDefault="003F46FA" w:rsidP="003F46FA">
      <w:pPr>
        <w:rPr>
          <w:color w:val="FF0000"/>
        </w:rPr>
      </w:pPr>
    </w:p>
    <w:tbl>
      <w:tblPr>
        <w:tblW w:w="9297"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0"/>
        <w:gridCol w:w="5245"/>
        <w:gridCol w:w="1276"/>
        <w:gridCol w:w="1246"/>
      </w:tblGrid>
      <w:tr w:rsidR="00116E07" w:rsidRPr="00116E07" w14:paraId="4014871B" w14:textId="77777777" w:rsidTr="000B046B">
        <w:trPr>
          <w:trHeight w:val="420"/>
        </w:trPr>
        <w:tc>
          <w:tcPr>
            <w:tcW w:w="1530" w:type="dxa"/>
            <w:vAlign w:val="center"/>
          </w:tcPr>
          <w:p w14:paraId="6444E944" w14:textId="3938F664" w:rsidR="003F46FA" w:rsidRPr="00116E07" w:rsidRDefault="003F46FA" w:rsidP="000B046B">
            <w:pPr>
              <w:pStyle w:val="InfoBlue"/>
              <w:rPr>
                <w:color w:val="FF0000"/>
              </w:rPr>
            </w:pPr>
            <w:r w:rsidRPr="00116E07">
              <w:rPr>
                <w:color w:val="FF0000"/>
              </w:rPr>
              <w:t>RNF 1</w:t>
            </w:r>
          </w:p>
        </w:tc>
        <w:tc>
          <w:tcPr>
            <w:tcW w:w="5245" w:type="dxa"/>
            <w:vAlign w:val="center"/>
          </w:tcPr>
          <w:p w14:paraId="42B5D528" w14:textId="77777777" w:rsidR="003F46FA" w:rsidRPr="00116E07" w:rsidRDefault="003F46FA" w:rsidP="000B046B">
            <w:pPr>
              <w:pStyle w:val="InfoBlue"/>
              <w:rPr>
                <w:color w:val="FF0000"/>
              </w:rPr>
            </w:pPr>
            <w:r w:rsidRPr="00116E07">
              <w:rPr>
                <w:color w:val="FF0000"/>
              </w:rPr>
              <w:t>Perfil Aluno</w:t>
            </w:r>
          </w:p>
        </w:tc>
        <w:tc>
          <w:tcPr>
            <w:tcW w:w="1276" w:type="dxa"/>
            <w:vAlign w:val="center"/>
          </w:tcPr>
          <w:p w14:paraId="54BF383F" w14:textId="77777777" w:rsidR="003F46FA" w:rsidRPr="00116E07" w:rsidRDefault="003F46FA" w:rsidP="000B046B">
            <w:pPr>
              <w:pStyle w:val="InfoBlue"/>
              <w:rPr>
                <w:color w:val="FF0000"/>
              </w:rPr>
            </w:pPr>
            <w:r w:rsidRPr="00116E07">
              <w:rPr>
                <w:color w:val="FF0000"/>
              </w:rPr>
              <w:t>User</w:t>
            </w:r>
          </w:p>
        </w:tc>
        <w:tc>
          <w:tcPr>
            <w:tcW w:w="1246" w:type="dxa"/>
            <w:vAlign w:val="center"/>
          </w:tcPr>
          <w:p w14:paraId="46DDA520" w14:textId="77777777" w:rsidR="003F46FA" w:rsidRPr="00116E07" w:rsidRDefault="003F46FA" w:rsidP="000B046B">
            <w:pPr>
              <w:pStyle w:val="InfoBlue"/>
              <w:rPr>
                <w:color w:val="FF0000"/>
              </w:rPr>
            </w:pPr>
            <w:r w:rsidRPr="00116E07">
              <w:rPr>
                <w:color w:val="FF0000"/>
              </w:rPr>
              <w:t>1</w:t>
            </w:r>
          </w:p>
        </w:tc>
      </w:tr>
      <w:tr w:rsidR="00116E07" w:rsidRPr="00116E07" w14:paraId="2019EA5C" w14:textId="77777777" w:rsidTr="000B046B">
        <w:trPr>
          <w:trHeight w:val="703"/>
        </w:trPr>
        <w:tc>
          <w:tcPr>
            <w:tcW w:w="9297" w:type="dxa"/>
            <w:gridSpan w:val="4"/>
          </w:tcPr>
          <w:p w14:paraId="6E8FDF69" w14:textId="77777777" w:rsidR="003F46FA" w:rsidRPr="00116E07" w:rsidRDefault="003F46FA" w:rsidP="000B046B">
            <w:pPr>
              <w:pStyle w:val="Corpodetexto"/>
              <w:ind w:left="0"/>
              <w:rPr>
                <w:color w:val="FF0000"/>
              </w:rPr>
            </w:pPr>
          </w:p>
          <w:p w14:paraId="207ABFB9" w14:textId="77777777" w:rsidR="003F46FA" w:rsidRPr="00116E07" w:rsidRDefault="003F46FA" w:rsidP="000B046B">
            <w:pPr>
              <w:pStyle w:val="Corpodetexto"/>
              <w:ind w:left="0"/>
              <w:rPr>
                <w:color w:val="FF0000"/>
              </w:rPr>
            </w:pPr>
            <w:r w:rsidRPr="00116E07">
              <w:rPr>
                <w:color w:val="FF0000"/>
              </w:rPr>
              <w:t>Os livros técnicos não têm prazo limite de devolução quando são requisitados no âmbito de um projeto de investigação</w:t>
            </w:r>
          </w:p>
        </w:tc>
      </w:tr>
      <w:tr w:rsidR="003F46FA" w:rsidRPr="00116E07" w14:paraId="2A3A38A9" w14:textId="77777777" w:rsidTr="000B046B">
        <w:trPr>
          <w:trHeight w:val="703"/>
        </w:trPr>
        <w:tc>
          <w:tcPr>
            <w:tcW w:w="9297" w:type="dxa"/>
            <w:gridSpan w:val="4"/>
          </w:tcPr>
          <w:p w14:paraId="0AF2C007" w14:textId="77777777" w:rsidR="003F46FA" w:rsidRPr="00116E07" w:rsidRDefault="003F46FA" w:rsidP="000B046B">
            <w:pPr>
              <w:pStyle w:val="Corpodetexto"/>
              <w:ind w:left="0"/>
              <w:rPr>
                <w:color w:val="FF0000"/>
              </w:rPr>
            </w:pPr>
          </w:p>
          <w:p w14:paraId="12BAFAF5" w14:textId="169C72F4" w:rsidR="003F46FA" w:rsidRPr="00116E07" w:rsidRDefault="003F46FA" w:rsidP="000B046B">
            <w:pPr>
              <w:pStyle w:val="Corpodetexto"/>
              <w:ind w:left="0"/>
              <w:rPr>
                <w:color w:val="FF0000"/>
              </w:rPr>
            </w:pPr>
          </w:p>
        </w:tc>
      </w:tr>
    </w:tbl>
    <w:p w14:paraId="1D409035" w14:textId="77777777" w:rsidR="003F46FA" w:rsidRPr="00116E07" w:rsidRDefault="003F46FA" w:rsidP="003F46FA">
      <w:pPr>
        <w:rPr>
          <w:color w:val="FF0000"/>
        </w:rPr>
      </w:pPr>
    </w:p>
    <w:tbl>
      <w:tblPr>
        <w:tblW w:w="9297"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0"/>
        <w:gridCol w:w="5245"/>
        <w:gridCol w:w="1276"/>
        <w:gridCol w:w="1246"/>
      </w:tblGrid>
      <w:tr w:rsidR="00116E07" w:rsidRPr="00116E07" w14:paraId="49DCB752" w14:textId="77777777" w:rsidTr="000B046B">
        <w:trPr>
          <w:trHeight w:val="420"/>
        </w:trPr>
        <w:tc>
          <w:tcPr>
            <w:tcW w:w="1530" w:type="dxa"/>
            <w:vAlign w:val="center"/>
          </w:tcPr>
          <w:p w14:paraId="50E9115A" w14:textId="59511DC3" w:rsidR="003F46FA" w:rsidRPr="00116E07" w:rsidRDefault="003F46FA" w:rsidP="000B046B">
            <w:pPr>
              <w:pStyle w:val="InfoBlue"/>
              <w:rPr>
                <w:color w:val="FF0000"/>
              </w:rPr>
            </w:pPr>
            <w:r w:rsidRPr="00116E07">
              <w:rPr>
                <w:color w:val="FF0000"/>
              </w:rPr>
              <w:t>RNF 1</w:t>
            </w:r>
          </w:p>
        </w:tc>
        <w:tc>
          <w:tcPr>
            <w:tcW w:w="5245" w:type="dxa"/>
            <w:vAlign w:val="center"/>
          </w:tcPr>
          <w:p w14:paraId="184B8A35" w14:textId="77777777" w:rsidR="003F46FA" w:rsidRPr="00116E07" w:rsidRDefault="003F46FA" w:rsidP="000B046B">
            <w:pPr>
              <w:pStyle w:val="InfoBlue"/>
              <w:rPr>
                <w:color w:val="FF0000"/>
              </w:rPr>
            </w:pPr>
            <w:r w:rsidRPr="00116E07">
              <w:rPr>
                <w:color w:val="FF0000"/>
              </w:rPr>
              <w:t>Perfil Aluno</w:t>
            </w:r>
          </w:p>
        </w:tc>
        <w:tc>
          <w:tcPr>
            <w:tcW w:w="1276" w:type="dxa"/>
            <w:vAlign w:val="center"/>
          </w:tcPr>
          <w:p w14:paraId="2501C4EF" w14:textId="77777777" w:rsidR="003F46FA" w:rsidRPr="00116E07" w:rsidRDefault="003F46FA" w:rsidP="000B046B">
            <w:pPr>
              <w:pStyle w:val="InfoBlue"/>
              <w:rPr>
                <w:color w:val="FF0000"/>
              </w:rPr>
            </w:pPr>
            <w:r w:rsidRPr="00116E07">
              <w:rPr>
                <w:color w:val="FF0000"/>
              </w:rPr>
              <w:t>User</w:t>
            </w:r>
          </w:p>
        </w:tc>
        <w:tc>
          <w:tcPr>
            <w:tcW w:w="1246" w:type="dxa"/>
            <w:vAlign w:val="center"/>
          </w:tcPr>
          <w:p w14:paraId="4FECC8B5" w14:textId="77777777" w:rsidR="003F46FA" w:rsidRPr="00116E07" w:rsidRDefault="003F46FA" w:rsidP="000B046B">
            <w:pPr>
              <w:pStyle w:val="InfoBlue"/>
              <w:rPr>
                <w:color w:val="FF0000"/>
              </w:rPr>
            </w:pPr>
            <w:r w:rsidRPr="00116E07">
              <w:rPr>
                <w:color w:val="FF0000"/>
              </w:rPr>
              <w:t>1</w:t>
            </w:r>
          </w:p>
        </w:tc>
      </w:tr>
      <w:tr w:rsidR="003F46FA" w:rsidRPr="00116E07" w14:paraId="3275FE5F" w14:textId="77777777" w:rsidTr="000B046B">
        <w:trPr>
          <w:trHeight w:val="703"/>
        </w:trPr>
        <w:tc>
          <w:tcPr>
            <w:tcW w:w="9297" w:type="dxa"/>
            <w:gridSpan w:val="4"/>
          </w:tcPr>
          <w:p w14:paraId="3371B063" w14:textId="6A7CCAEA" w:rsidR="003F46FA" w:rsidRPr="00116E07" w:rsidRDefault="003F46FA" w:rsidP="000B046B">
            <w:pPr>
              <w:pStyle w:val="Corpodetexto"/>
              <w:ind w:left="0"/>
              <w:rPr>
                <w:color w:val="FF0000"/>
              </w:rPr>
            </w:pPr>
            <w:r w:rsidRPr="00116E07">
              <w:rPr>
                <w:color w:val="FF0000"/>
              </w:rPr>
              <w:t>Os CD têm códigos diferentes dos dos livros</w:t>
            </w:r>
          </w:p>
          <w:p w14:paraId="2B889983" w14:textId="77777777" w:rsidR="003F46FA" w:rsidRPr="00116E07" w:rsidRDefault="003F46FA" w:rsidP="000B046B">
            <w:pPr>
              <w:pStyle w:val="Corpodetexto"/>
              <w:ind w:left="0"/>
              <w:rPr>
                <w:color w:val="FF0000"/>
              </w:rPr>
            </w:pPr>
          </w:p>
        </w:tc>
      </w:tr>
    </w:tbl>
    <w:p w14:paraId="2122B546" w14:textId="4B910802" w:rsidR="003F46FA" w:rsidRPr="00116E07" w:rsidRDefault="003F46FA" w:rsidP="000C2680">
      <w:pPr>
        <w:ind w:left="567"/>
        <w:rPr>
          <w:color w:val="FF0000"/>
        </w:rPr>
      </w:pPr>
    </w:p>
    <w:tbl>
      <w:tblPr>
        <w:tblW w:w="9297"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0"/>
        <w:gridCol w:w="5245"/>
        <w:gridCol w:w="1276"/>
        <w:gridCol w:w="1246"/>
      </w:tblGrid>
      <w:tr w:rsidR="00116E07" w:rsidRPr="00116E07" w14:paraId="037426B9" w14:textId="77777777" w:rsidTr="000B046B">
        <w:trPr>
          <w:trHeight w:val="420"/>
        </w:trPr>
        <w:tc>
          <w:tcPr>
            <w:tcW w:w="1530" w:type="dxa"/>
            <w:vAlign w:val="center"/>
          </w:tcPr>
          <w:p w14:paraId="2E1CA58F" w14:textId="77777777" w:rsidR="003F46FA" w:rsidRPr="00116E07" w:rsidRDefault="003F46FA" w:rsidP="000B046B">
            <w:pPr>
              <w:pStyle w:val="InfoBlue"/>
              <w:rPr>
                <w:color w:val="FF0000"/>
              </w:rPr>
            </w:pPr>
            <w:r w:rsidRPr="00116E07">
              <w:rPr>
                <w:color w:val="FF0000"/>
              </w:rPr>
              <w:t>RNF 1</w:t>
            </w:r>
          </w:p>
        </w:tc>
        <w:tc>
          <w:tcPr>
            <w:tcW w:w="5245" w:type="dxa"/>
            <w:vAlign w:val="center"/>
          </w:tcPr>
          <w:p w14:paraId="1C083292" w14:textId="77777777" w:rsidR="003F46FA" w:rsidRPr="00116E07" w:rsidRDefault="003F46FA" w:rsidP="000B046B">
            <w:pPr>
              <w:pStyle w:val="InfoBlue"/>
              <w:rPr>
                <w:color w:val="FF0000"/>
              </w:rPr>
            </w:pPr>
            <w:r w:rsidRPr="00116E07">
              <w:rPr>
                <w:color w:val="FF0000"/>
              </w:rPr>
              <w:t>Perfil Aluno</w:t>
            </w:r>
          </w:p>
        </w:tc>
        <w:tc>
          <w:tcPr>
            <w:tcW w:w="1276" w:type="dxa"/>
            <w:vAlign w:val="center"/>
          </w:tcPr>
          <w:p w14:paraId="0188D9CB" w14:textId="77777777" w:rsidR="003F46FA" w:rsidRPr="00116E07" w:rsidRDefault="003F46FA" w:rsidP="000B046B">
            <w:pPr>
              <w:pStyle w:val="InfoBlue"/>
              <w:rPr>
                <w:color w:val="FF0000"/>
              </w:rPr>
            </w:pPr>
            <w:r w:rsidRPr="00116E07">
              <w:rPr>
                <w:color w:val="FF0000"/>
              </w:rPr>
              <w:t>User</w:t>
            </w:r>
          </w:p>
        </w:tc>
        <w:tc>
          <w:tcPr>
            <w:tcW w:w="1246" w:type="dxa"/>
            <w:vAlign w:val="center"/>
          </w:tcPr>
          <w:p w14:paraId="7A17F08C" w14:textId="77777777" w:rsidR="003F46FA" w:rsidRPr="00116E07" w:rsidRDefault="003F46FA" w:rsidP="000B046B">
            <w:pPr>
              <w:pStyle w:val="InfoBlue"/>
              <w:rPr>
                <w:color w:val="FF0000"/>
              </w:rPr>
            </w:pPr>
            <w:r w:rsidRPr="00116E07">
              <w:rPr>
                <w:color w:val="FF0000"/>
              </w:rPr>
              <w:t>1</w:t>
            </w:r>
          </w:p>
        </w:tc>
      </w:tr>
      <w:tr w:rsidR="003F46FA" w:rsidRPr="00116E07" w14:paraId="6C9E8434" w14:textId="77777777" w:rsidTr="000B046B">
        <w:trPr>
          <w:trHeight w:val="703"/>
        </w:trPr>
        <w:tc>
          <w:tcPr>
            <w:tcW w:w="9297" w:type="dxa"/>
            <w:gridSpan w:val="4"/>
          </w:tcPr>
          <w:p w14:paraId="19FE299A" w14:textId="1699D15F" w:rsidR="003F46FA" w:rsidRPr="00116E07" w:rsidRDefault="003F46FA" w:rsidP="000B046B">
            <w:pPr>
              <w:pStyle w:val="Corpodetexto"/>
              <w:ind w:left="0"/>
              <w:rPr>
                <w:color w:val="FF0000"/>
              </w:rPr>
            </w:pPr>
            <w:r w:rsidRPr="00116E07">
              <w:rPr>
                <w:color w:val="FF0000"/>
              </w:rPr>
              <w:t>Há CDs que estão associados a livros.</w:t>
            </w:r>
          </w:p>
          <w:p w14:paraId="468EBABB" w14:textId="77777777" w:rsidR="003F46FA" w:rsidRPr="00116E07" w:rsidRDefault="003F46FA" w:rsidP="000B046B">
            <w:pPr>
              <w:pStyle w:val="Corpodetexto"/>
              <w:ind w:left="0"/>
              <w:rPr>
                <w:color w:val="FF0000"/>
              </w:rPr>
            </w:pPr>
          </w:p>
        </w:tc>
      </w:tr>
    </w:tbl>
    <w:p w14:paraId="15ED1CCE" w14:textId="4476C9C7" w:rsidR="003F46FA" w:rsidRPr="00116E07" w:rsidRDefault="003F46FA" w:rsidP="000C2680">
      <w:pPr>
        <w:ind w:left="567"/>
        <w:rPr>
          <w:color w:val="FF0000"/>
        </w:rPr>
      </w:pPr>
    </w:p>
    <w:tbl>
      <w:tblPr>
        <w:tblW w:w="9297"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0"/>
        <w:gridCol w:w="5245"/>
        <w:gridCol w:w="1276"/>
        <w:gridCol w:w="1246"/>
      </w:tblGrid>
      <w:tr w:rsidR="00116E07" w:rsidRPr="00116E07" w14:paraId="699A1E47" w14:textId="77777777" w:rsidTr="000B046B">
        <w:trPr>
          <w:trHeight w:val="420"/>
        </w:trPr>
        <w:tc>
          <w:tcPr>
            <w:tcW w:w="1530" w:type="dxa"/>
            <w:vAlign w:val="center"/>
          </w:tcPr>
          <w:p w14:paraId="667EEB0C" w14:textId="77777777" w:rsidR="003F46FA" w:rsidRPr="00116E07" w:rsidRDefault="003F46FA" w:rsidP="000B046B">
            <w:pPr>
              <w:pStyle w:val="InfoBlue"/>
              <w:rPr>
                <w:color w:val="FF0000"/>
              </w:rPr>
            </w:pPr>
            <w:r w:rsidRPr="00116E07">
              <w:rPr>
                <w:color w:val="FF0000"/>
              </w:rPr>
              <w:t>RNF 1</w:t>
            </w:r>
          </w:p>
        </w:tc>
        <w:tc>
          <w:tcPr>
            <w:tcW w:w="5245" w:type="dxa"/>
            <w:vAlign w:val="center"/>
          </w:tcPr>
          <w:p w14:paraId="2E0C1D1A" w14:textId="77777777" w:rsidR="003F46FA" w:rsidRPr="00116E07" w:rsidRDefault="003F46FA" w:rsidP="000B046B">
            <w:pPr>
              <w:pStyle w:val="InfoBlue"/>
              <w:rPr>
                <w:color w:val="FF0000"/>
              </w:rPr>
            </w:pPr>
            <w:r w:rsidRPr="00116E07">
              <w:rPr>
                <w:color w:val="FF0000"/>
              </w:rPr>
              <w:t>Perfil Aluno</w:t>
            </w:r>
          </w:p>
        </w:tc>
        <w:tc>
          <w:tcPr>
            <w:tcW w:w="1276" w:type="dxa"/>
            <w:vAlign w:val="center"/>
          </w:tcPr>
          <w:p w14:paraId="21C53DF2" w14:textId="77777777" w:rsidR="003F46FA" w:rsidRPr="00116E07" w:rsidRDefault="003F46FA" w:rsidP="000B046B">
            <w:pPr>
              <w:pStyle w:val="InfoBlue"/>
              <w:rPr>
                <w:color w:val="FF0000"/>
              </w:rPr>
            </w:pPr>
            <w:r w:rsidRPr="00116E07">
              <w:rPr>
                <w:color w:val="FF0000"/>
              </w:rPr>
              <w:t>User</w:t>
            </w:r>
          </w:p>
        </w:tc>
        <w:tc>
          <w:tcPr>
            <w:tcW w:w="1246" w:type="dxa"/>
            <w:vAlign w:val="center"/>
          </w:tcPr>
          <w:p w14:paraId="26E63C0A" w14:textId="77777777" w:rsidR="003F46FA" w:rsidRPr="00116E07" w:rsidRDefault="003F46FA" w:rsidP="000B046B">
            <w:pPr>
              <w:pStyle w:val="InfoBlue"/>
              <w:rPr>
                <w:color w:val="FF0000"/>
              </w:rPr>
            </w:pPr>
            <w:r w:rsidRPr="00116E07">
              <w:rPr>
                <w:color w:val="FF0000"/>
              </w:rPr>
              <w:t>1</w:t>
            </w:r>
          </w:p>
        </w:tc>
      </w:tr>
      <w:tr w:rsidR="003F46FA" w:rsidRPr="00116E07" w14:paraId="25936B80" w14:textId="77777777" w:rsidTr="000B046B">
        <w:trPr>
          <w:trHeight w:val="703"/>
        </w:trPr>
        <w:tc>
          <w:tcPr>
            <w:tcW w:w="9297" w:type="dxa"/>
            <w:gridSpan w:val="4"/>
          </w:tcPr>
          <w:p w14:paraId="5888710B" w14:textId="77777777" w:rsidR="003F46FA" w:rsidRPr="00116E07" w:rsidRDefault="003F46FA" w:rsidP="000B046B">
            <w:pPr>
              <w:pStyle w:val="Corpodetexto"/>
              <w:ind w:left="0"/>
              <w:rPr>
                <w:color w:val="FF0000"/>
              </w:rPr>
            </w:pPr>
            <w:r w:rsidRPr="00116E07">
              <w:rPr>
                <w:color w:val="FF0000"/>
              </w:rPr>
              <w:t>As regras de empréstimos de CD são as mesmas do que as dos livros.</w:t>
            </w:r>
          </w:p>
          <w:p w14:paraId="05659861" w14:textId="77777777" w:rsidR="003F46FA" w:rsidRPr="00116E07" w:rsidRDefault="003F46FA" w:rsidP="000B046B">
            <w:pPr>
              <w:pStyle w:val="Corpodetexto"/>
              <w:ind w:left="0"/>
              <w:rPr>
                <w:color w:val="FF0000"/>
              </w:rPr>
            </w:pPr>
          </w:p>
        </w:tc>
      </w:tr>
    </w:tbl>
    <w:p w14:paraId="238FD210" w14:textId="77777777" w:rsidR="003F46FA" w:rsidRPr="00116E07" w:rsidRDefault="003F46FA" w:rsidP="003F46FA">
      <w:pPr>
        <w:ind w:left="567"/>
        <w:rPr>
          <w:color w:val="FF0000"/>
        </w:rPr>
      </w:pPr>
    </w:p>
    <w:tbl>
      <w:tblPr>
        <w:tblW w:w="9297"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0"/>
        <w:gridCol w:w="5245"/>
        <w:gridCol w:w="1276"/>
        <w:gridCol w:w="1246"/>
      </w:tblGrid>
      <w:tr w:rsidR="00116E07" w:rsidRPr="00116E07" w14:paraId="7A28CB1D" w14:textId="77777777" w:rsidTr="000B046B">
        <w:trPr>
          <w:trHeight w:val="420"/>
        </w:trPr>
        <w:tc>
          <w:tcPr>
            <w:tcW w:w="1530" w:type="dxa"/>
            <w:vAlign w:val="center"/>
          </w:tcPr>
          <w:p w14:paraId="5F7A6B01" w14:textId="77777777" w:rsidR="003F46FA" w:rsidRPr="00116E07" w:rsidRDefault="003F46FA" w:rsidP="000B046B">
            <w:pPr>
              <w:pStyle w:val="InfoBlue"/>
              <w:rPr>
                <w:color w:val="FF0000"/>
              </w:rPr>
            </w:pPr>
            <w:r w:rsidRPr="00116E07">
              <w:rPr>
                <w:color w:val="FF0000"/>
              </w:rPr>
              <w:t>RNF 1</w:t>
            </w:r>
          </w:p>
        </w:tc>
        <w:tc>
          <w:tcPr>
            <w:tcW w:w="5245" w:type="dxa"/>
            <w:vAlign w:val="center"/>
          </w:tcPr>
          <w:p w14:paraId="7667F23B" w14:textId="77777777" w:rsidR="003F46FA" w:rsidRPr="00116E07" w:rsidRDefault="003F46FA" w:rsidP="000B046B">
            <w:pPr>
              <w:pStyle w:val="InfoBlue"/>
              <w:rPr>
                <w:color w:val="FF0000"/>
              </w:rPr>
            </w:pPr>
            <w:r w:rsidRPr="00116E07">
              <w:rPr>
                <w:color w:val="FF0000"/>
              </w:rPr>
              <w:t>Perfil Aluno</w:t>
            </w:r>
          </w:p>
        </w:tc>
        <w:tc>
          <w:tcPr>
            <w:tcW w:w="1276" w:type="dxa"/>
            <w:vAlign w:val="center"/>
          </w:tcPr>
          <w:p w14:paraId="0CC4BEB8" w14:textId="77777777" w:rsidR="003F46FA" w:rsidRPr="00116E07" w:rsidRDefault="003F46FA" w:rsidP="000B046B">
            <w:pPr>
              <w:pStyle w:val="InfoBlue"/>
              <w:rPr>
                <w:color w:val="FF0000"/>
              </w:rPr>
            </w:pPr>
            <w:r w:rsidRPr="00116E07">
              <w:rPr>
                <w:color w:val="FF0000"/>
              </w:rPr>
              <w:t>User</w:t>
            </w:r>
          </w:p>
        </w:tc>
        <w:tc>
          <w:tcPr>
            <w:tcW w:w="1246" w:type="dxa"/>
            <w:vAlign w:val="center"/>
          </w:tcPr>
          <w:p w14:paraId="72D540ED" w14:textId="77777777" w:rsidR="003F46FA" w:rsidRPr="00116E07" w:rsidRDefault="003F46FA" w:rsidP="000B046B">
            <w:pPr>
              <w:pStyle w:val="InfoBlue"/>
              <w:rPr>
                <w:color w:val="FF0000"/>
              </w:rPr>
            </w:pPr>
            <w:r w:rsidRPr="00116E07">
              <w:rPr>
                <w:color w:val="FF0000"/>
              </w:rPr>
              <w:t>1</w:t>
            </w:r>
          </w:p>
        </w:tc>
      </w:tr>
      <w:tr w:rsidR="003F46FA" w:rsidRPr="00116E07" w14:paraId="027C6F36" w14:textId="77777777" w:rsidTr="000B046B">
        <w:trPr>
          <w:trHeight w:val="703"/>
        </w:trPr>
        <w:tc>
          <w:tcPr>
            <w:tcW w:w="9297" w:type="dxa"/>
            <w:gridSpan w:val="4"/>
          </w:tcPr>
          <w:p w14:paraId="0A052408" w14:textId="77777777" w:rsidR="003F46FA" w:rsidRPr="00116E07" w:rsidRDefault="003F46FA" w:rsidP="000B046B">
            <w:pPr>
              <w:pStyle w:val="Corpodetexto"/>
              <w:ind w:left="0"/>
              <w:rPr>
                <w:color w:val="FF0000"/>
              </w:rPr>
            </w:pPr>
            <w:r w:rsidRPr="00116E07">
              <w:rPr>
                <w:color w:val="FF0000"/>
              </w:rPr>
              <w:t>As regras de empréstimos de CD são as mesmas do que as dos livros.</w:t>
            </w:r>
          </w:p>
          <w:p w14:paraId="0243EA34" w14:textId="77777777" w:rsidR="003F46FA" w:rsidRPr="00116E07" w:rsidRDefault="003F46FA" w:rsidP="000B046B">
            <w:pPr>
              <w:pStyle w:val="Corpodetexto"/>
              <w:ind w:left="0"/>
              <w:rPr>
                <w:color w:val="FF0000"/>
              </w:rPr>
            </w:pPr>
          </w:p>
        </w:tc>
      </w:tr>
    </w:tbl>
    <w:p w14:paraId="1C27A0F3" w14:textId="77777777" w:rsidR="003F46FA" w:rsidRPr="00116E07" w:rsidRDefault="003F46FA" w:rsidP="000C2680">
      <w:pPr>
        <w:ind w:left="567"/>
        <w:rPr>
          <w:color w:val="FF0000"/>
        </w:rPr>
      </w:pPr>
    </w:p>
    <w:p w14:paraId="5B0B3453" w14:textId="77777777" w:rsidR="004641C7" w:rsidRPr="00116E07" w:rsidRDefault="00F4315F" w:rsidP="00C96400">
      <w:pPr>
        <w:pStyle w:val="InstruesAzul"/>
        <w:ind w:left="567"/>
        <w:rPr>
          <w:color w:val="FF0000"/>
        </w:rPr>
      </w:pPr>
      <w:r w:rsidRPr="00116E07">
        <w:rPr>
          <w:color w:val="FF0000"/>
        </w:rPr>
        <w:t xml:space="preserve">[Nesta subsecção deverá ser detalhado </w:t>
      </w:r>
      <w:r w:rsidR="00077F03" w:rsidRPr="00116E07">
        <w:rPr>
          <w:color w:val="FF0000"/>
        </w:rPr>
        <w:t>os requisitos não funcionais</w:t>
      </w:r>
      <w:r w:rsidR="00904100" w:rsidRPr="00116E07">
        <w:rPr>
          <w:color w:val="FF0000"/>
        </w:rPr>
        <w:t>,</w:t>
      </w:r>
      <w:r w:rsidR="00077F03" w:rsidRPr="00116E07">
        <w:rPr>
          <w:color w:val="FF0000"/>
        </w:rPr>
        <w:t xml:space="preserve"> por</w:t>
      </w:r>
      <w:r w:rsidRPr="00116E07">
        <w:rPr>
          <w:color w:val="FF0000"/>
        </w:rPr>
        <w:t xml:space="preserve"> </w:t>
      </w:r>
      <w:r w:rsidR="00EE3EF3" w:rsidRPr="00116E07">
        <w:rPr>
          <w:color w:val="FF0000"/>
        </w:rPr>
        <w:t>categorias</w:t>
      </w:r>
      <w:r w:rsidR="00904100" w:rsidRPr="00116E07">
        <w:rPr>
          <w:color w:val="FF0000"/>
        </w:rPr>
        <w:t>/tipo</w:t>
      </w:r>
      <w:r w:rsidR="00077F03" w:rsidRPr="00116E07">
        <w:rPr>
          <w:color w:val="FF0000"/>
        </w:rPr>
        <w:t>,</w:t>
      </w:r>
      <w:r w:rsidRPr="00116E07">
        <w:rPr>
          <w:color w:val="FF0000"/>
        </w:rPr>
        <w:t xml:space="preserve"> </w:t>
      </w:r>
      <w:r w:rsidR="00F7562D" w:rsidRPr="00116E07">
        <w:rPr>
          <w:color w:val="FF0000"/>
        </w:rPr>
        <w:t xml:space="preserve">de acordo com os seguintes </w:t>
      </w:r>
      <w:r w:rsidR="00C96400" w:rsidRPr="00116E07">
        <w:rPr>
          <w:color w:val="FF0000"/>
        </w:rPr>
        <w:t>itens</w:t>
      </w:r>
      <w:r w:rsidR="00F7562D" w:rsidRPr="00116E07">
        <w:rPr>
          <w:color w:val="FF0000"/>
        </w:rPr>
        <w:t>:</w:t>
      </w:r>
    </w:p>
    <w:p w14:paraId="57E34D76" w14:textId="77777777" w:rsidR="004641C7" w:rsidRPr="00116E07" w:rsidRDefault="004641C7" w:rsidP="00C96400">
      <w:pPr>
        <w:pStyle w:val="InstruesAzul"/>
        <w:numPr>
          <w:ilvl w:val="0"/>
          <w:numId w:val="9"/>
        </w:numPr>
        <w:ind w:left="1134" w:hanging="283"/>
        <w:rPr>
          <w:color w:val="FF0000"/>
        </w:rPr>
      </w:pPr>
      <w:r w:rsidRPr="00116E07">
        <w:rPr>
          <w:color w:val="FF0000"/>
        </w:rPr>
        <w:t>interfaces externas</w:t>
      </w:r>
    </w:p>
    <w:p w14:paraId="461F84A1" w14:textId="77777777" w:rsidR="004641C7" w:rsidRPr="00116E07" w:rsidRDefault="004641C7" w:rsidP="00C96400">
      <w:pPr>
        <w:pStyle w:val="InstruesAzul"/>
        <w:numPr>
          <w:ilvl w:val="0"/>
          <w:numId w:val="9"/>
        </w:numPr>
        <w:ind w:left="1134" w:hanging="283"/>
        <w:rPr>
          <w:color w:val="FF0000"/>
        </w:rPr>
      </w:pPr>
      <w:r w:rsidRPr="00116E07">
        <w:rPr>
          <w:color w:val="FF0000"/>
        </w:rPr>
        <w:t>exigências de desempenho e performance</w:t>
      </w:r>
    </w:p>
    <w:p w14:paraId="422FE962" w14:textId="77777777" w:rsidR="004641C7" w:rsidRPr="00116E07" w:rsidRDefault="004641C7" w:rsidP="00C96400">
      <w:pPr>
        <w:pStyle w:val="InstruesAzul"/>
        <w:numPr>
          <w:ilvl w:val="0"/>
          <w:numId w:val="9"/>
        </w:numPr>
        <w:ind w:left="1134" w:hanging="283"/>
        <w:rPr>
          <w:color w:val="FF0000"/>
        </w:rPr>
      </w:pPr>
      <w:r w:rsidRPr="00116E07">
        <w:rPr>
          <w:color w:val="FF0000"/>
        </w:rPr>
        <w:t>requisitos lógicos da base de dados</w:t>
      </w:r>
    </w:p>
    <w:p w14:paraId="431926B9" w14:textId="77777777" w:rsidR="004641C7" w:rsidRPr="00116E07" w:rsidRDefault="004641C7" w:rsidP="00C96400">
      <w:pPr>
        <w:pStyle w:val="InstruesAzul"/>
        <w:numPr>
          <w:ilvl w:val="0"/>
          <w:numId w:val="9"/>
        </w:numPr>
        <w:ind w:left="1134" w:hanging="283"/>
        <w:rPr>
          <w:color w:val="FF0000"/>
        </w:rPr>
      </w:pPr>
      <w:r w:rsidRPr="00116E07">
        <w:rPr>
          <w:color w:val="FF0000"/>
        </w:rPr>
        <w:t>restrições de desenho e limites do desenvolvimento</w:t>
      </w:r>
    </w:p>
    <w:p w14:paraId="36EF640B" w14:textId="77777777" w:rsidR="004641C7" w:rsidRPr="00116E07" w:rsidRDefault="004641C7" w:rsidP="00C96400">
      <w:pPr>
        <w:pStyle w:val="InstruesAzul"/>
        <w:numPr>
          <w:ilvl w:val="0"/>
          <w:numId w:val="9"/>
        </w:numPr>
        <w:ind w:left="1134" w:hanging="283"/>
        <w:rPr>
          <w:color w:val="FF0000"/>
        </w:rPr>
      </w:pPr>
      <w:r w:rsidRPr="00116E07">
        <w:rPr>
          <w:color w:val="FF0000"/>
        </w:rPr>
        <w:t>atributos do sistema (fiabilidade, disponibilidade, segurança, capacidade de manutenção, portabilidade)]</w:t>
      </w:r>
    </w:p>
    <w:p w14:paraId="18DDD5DC" w14:textId="77777777" w:rsidR="00446902" w:rsidRPr="00116E07" w:rsidRDefault="00446902" w:rsidP="00446902">
      <w:pPr>
        <w:ind w:left="567"/>
        <w:rPr>
          <w:color w:val="FF0000"/>
        </w:rPr>
      </w:pPr>
    </w:p>
    <w:p w14:paraId="116226ED" w14:textId="77777777" w:rsidR="00530887" w:rsidRPr="00116E07" w:rsidRDefault="00530887" w:rsidP="004641C7">
      <w:pPr>
        <w:pStyle w:val="InstruesAzul"/>
        <w:ind w:left="567"/>
        <w:rPr>
          <w:color w:val="FF0000"/>
        </w:rPr>
      </w:pPr>
      <w:r w:rsidRPr="00116E07">
        <w:rPr>
          <w:color w:val="FF0000"/>
        </w:rPr>
        <w:t xml:space="preserve">[Nesta subsecção deve ser incluído uma descrição de todos os inputs e outputs do sistema – chamadas </w:t>
      </w:r>
      <w:r w:rsidRPr="00116E07">
        <w:rPr>
          <w:color w:val="FF0000"/>
          <w:u w:val="single"/>
        </w:rPr>
        <w:t>Interfaces Externas</w:t>
      </w:r>
      <w:r w:rsidRPr="00116E07">
        <w:rPr>
          <w:color w:val="FF0000"/>
        </w:rPr>
        <w:t>. Deve complementar as descrições das interfaces no item 2.2 e não deve repetir informação. Deve incluir os conteúdos e formatos da seguinte maneira:</w:t>
      </w:r>
    </w:p>
    <w:p w14:paraId="7D7C08F1" w14:textId="77777777" w:rsidR="00530887" w:rsidRPr="00116E07" w:rsidRDefault="00530887" w:rsidP="00C96400">
      <w:pPr>
        <w:pStyle w:val="InstruesAzul"/>
        <w:numPr>
          <w:ilvl w:val="0"/>
          <w:numId w:val="5"/>
        </w:numPr>
        <w:ind w:left="1134" w:hanging="283"/>
        <w:rPr>
          <w:color w:val="FF0000"/>
        </w:rPr>
      </w:pPr>
      <w:r w:rsidRPr="00116E07">
        <w:rPr>
          <w:color w:val="FF0000"/>
        </w:rPr>
        <w:t>nome do item;</w:t>
      </w:r>
    </w:p>
    <w:p w14:paraId="1A700442" w14:textId="77777777" w:rsidR="00530887" w:rsidRPr="00116E07" w:rsidRDefault="00530887" w:rsidP="00C96400">
      <w:pPr>
        <w:pStyle w:val="InstruesAzul"/>
        <w:numPr>
          <w:ilvl w:val="0"/>
          <w:numId w:val="5"/>
        </w:numPr>
        <w:ind w:left="1134" w:hanging="283"/>
        <w:rPr>
          <w:color w:val="FF0000"/>
        </w:rPr>
      </w:pPr>
      <w:r w:rsidRPr="00116E07">
        <w:rPr>
          <w:color w:val="FF0000"/>
        </w:rPr>
        <w:t>descrição dos objectivos;</w:t>
      </w:r>
    </w:p>
    <w:p w14:paraId="56601172" w14:textId="77777777" w:rsidR="00530887" w:rsidRPr="00116E07" w:rsidRDefault="00530887" w:rsidP="00C96400">
      <w:pPr>
        <w:pStyle w:val="InstruesAzul"/>
        <w:numPr>
          <w:ilvl w:val="0"/>
          <w:numId w:val="5"/>
        </w:numPr>
        <w:ind w:left="1134" w:hanging="283"/>
        <w:rPr>
          <w:color w:val="FF0000"/>
        </w:rPr>
      </w:pPr>
      <w:r w:rsidRPr="00116E07">
        <w:rPr>
          <w:color w:val="FF0000"/>
        </w:rPr>
        <w:t>fonte do input ou destino do output;</w:t>
      </w:r>
    </w:p>
    <w:p w14:paraId="3E8A2878" w14:textId="77777777" w:rsidR="00530887" w:rsidRPr="00116E07" w:rsidRDefault="00530887" w:rsidP="00C96400">
      <w:pPr>
        <w:pStyle w:val="InstruesAzul"/>
        <w:numPr>
          <w:ilvl w:val="0"/>
          <w:numId w:val="5"/>
        </w:numPr>
        <w:ind w:left="1134" w:hanging="283"/>
        <w:rPr>
          <w:color w:val="FF0000"/>
        </w:rPr>
      </w:pPr>
      <w:r w:rsidRPr="00116E07">
        <w:rPr>
          <w:color w:val="FF0000"/>
        </w:rPr>
        <w:t>Intervalo de validade, precisão e/ou tolerância;</w:t>
      </w:r>
    </w:p>
    <w:p w14:paraId="553F4634" w14:textId="77777777" w:rsidR="00530887" w:rsidRPr="00116E07" w:rsidRDefault="00530887" w:rsidP="00C96400">
      <w:pPr>
        <w:pStyle w:val="InstruesAzul"/>
        <w:numPr>
          <w:ilvl w:val="0"/>
          <w:numId w:val="5"/>
        </w:numPr>
        <w:ind w:left="1134" w:hanging="283"/>
        <w:rPr>
          <w:color w:val="FF0000"/>
        </w:rPr>
      </w:pPr>
      <w:r w:rsidRPr="00116E07">
        <w:rPr>
          <w:color w:val="FF0000"/>
        </w:rPr>
        <w:t>unidades de medida;</w:t>
      </w:r>
    </w:p>
    <w:p w14:paraId="77752516" w14:textId="77777777" w:rsidR="00530887" w:rsidRPr="00116E07" w:rsidRDefault="00530887" w:rsidP="00C96400">
      <w:pPr>
        <w:pStyle w:val="InstruesAzul"/>
        <w:numPr>
          <w:ilvl w:val="0"/>
          <w:numId w:val="5"/>
        </w:numPr>
        <w:ind w:left="1134" w:hanging="283"/>
        <w:rPr>
          <w:color w:val="FF0000"/>
        </w:rPr>
      </w:pPr>
      <w:r w:rsidRPr="00116E07">
        <w:rPr>
          <w:color w:val="FF0000"/>
        </w:rPr>
        <w:t>temporizações;</w:t>
      </w:r>
    </w:p>
    <w:p w14:paraId="641CA1EB" w14:textId="77777777" w:rsidR="00530887" w:rsidRPr="00116E07" w:rsidRDefault="00530887" w:rsidP="00C96400">
      <w:pPr>
        <w:pStyle w:val="InstruesAzul"/>
        <w:numPr>
          <w:ilvl w:val="0"/>
          <w:numId w:val="5"/>
        </w:numPr>
        <w:ind w:left="1134" w:hanging="283"/>
        <w:rPr>
          <w:color w:val="FF0000"/>
        </w:rPr>
      </w:pPr>
      <w:r w:rsidRPr="00116E07">
        <w:rPr>
          <w:color w:val="FF0000"/>
        </w:rPr>
        <w:t>relações com outros inputs/outputs;</w:t>
      </w:r>
    </w:p>
    <w:p w14:paraId="397CA7FC" w14:textId="77777777" w:rsidR="00530887" w:rsidRPr="00116E07" w:rsidRDefault="00530887" w:rsidP="00C96400">
      <w:pPr>
        <w:pStyle w:val="InstruesAzul"/>
        <w:numPr>
          <w:ilvl w:val="0"/>
          <w:numId w:val="5"/>
        </w:numPr>
        <w:ind w:left="1134" w:hanging="283"/>
        <w:rPr>
          <w:color w:val="FF0000"/>
        </w:rPr>
      </w:pPr>
      <w:r w:rsidRPr="00116E07">
        <w:rPr>
          <w:color w:val="FF0000"/>
        </w:rPr>
        <w:t>formato e organização do ecrã;</w:t>
      </w:r>
    </w:p>
    <w:p w14:paraId="7E4552CC" w14:textId="77777777" w:rsidR="00530887" w:rsidRPr="00116E07" w:rsidRDefault="00530887" w:rsidP="00C96400">
      <w:pPr>
        <w:pStyle w:val="InstruesAzul"/>
        <w:numPr>
          <w:ilvl w:val="0"/>
          <w:numId w:val="5"/>
        </w:numPr>
        <w:ind w:left="1134" w:hanging="283"/>
        <w:rPr>
          <w:color w:val="FF0000"/>
        </w:rPr>
      </w:pPr>
      <w:r w:rsidRPr="00116E07">
        <w:rPr>
          <w:color w:val="FF0000"/>
        </w:rPr>
        <w:t>formato e organização do janelas;</w:t>
      </w:r>
    </w:p>
    <w:p w14:paraId="44865DA9" w14:textId="77777777" w:rsidR="00530887" w:rsidRPr="00116E07" w:rsidRDefault="00530887" w:rsidP="00C96400">
      <w:pPr>
        <w:pStyle w:val="InstruesAzul"/>
        <w:numPr>
          <w:ilvl w:val="0"/>
          <w:numId w:val="5"/>
        </w:numPr>
        <w:ind w:left="1134" w:hanging="283"/>
        <w:rPr>
          <w:color w:val="FF0000"/>
        </w:rPr>
      </w:pPr>
      <w:r w:rsidRPr="00116E07">
        <w:rPr>
          <w:color w:val="FF0000"/>
        </w:rPr>
        <w:lastRenderedPageBreak/>
        <w:t>formato de dados;</w:t>
      </w:r>
    </w:p>
    <w:p w14:paraId="71C3F87B" w14:textId="77777777" w:rsidR="00530887" w:rsidRPr="00116E07" w:rsidRDefault="00530887" w:rsidP="00C96400">
      <w:pPr>
        <w:pStyle w:val="InstruesAzul"/>
        <w:numPr>
          <w:ilvl w:val="0"/>
          <w:numId w:val="5"/>
        </w:numPr>
        <w:ind w:left="1134" w:hanging="283"/>
        <w:rPr>
          <w:color w:val="FF0000"/>
        </w:rPr>
      </w:pPr>
      <w:r w:rsidRPr="00116E07">
        <w:rPr>
          <w:color w:val="FF0000"/>
        </w:rPr>
        <w:t>formato de comandos;</w:t>
      </w:r>
    </w:p>
    <w:p w14:paraId="06206998" w14:textId="77777777" w:rsidR="00530887" w:rsidRPr="00116E07" w:rsidRDefault="00530887" w:rsidP="00C96400">
      <w:pPr>
        <w:pStyle w:val="InstruesAzul"/>
        <w:numPr>
          <w:ilvl w:val="0"/>
          <w:numId w:val="5"/>
        </w:numPr>
        <w:ind w:left="1134" w:hanging="283"/>
        <w:rPr>
          <w:color w:val="FF0000"/>
        </w:rPr>
      </w:pPr>
      <w:r w:rsidRPr="00116E07">
        <w:rPr>
          <w:color w:val="FF0000"/>
        </w:rPr>
        <w:t>mensagens finais.]</w:t>
      </w:r>
    </w:p>
    <w:p w14:paraId="247F96B5" w14:textId="77777777" w:rsidR="00446902" w:rsidRPr="00116E07" w:rsidRDefault="00446902" w:rsidP="00446902">
      <w:pPr>
        <w:ind w:left="567"/>
        <w:rPr>
          <w:color w:val="FF0000"/>
        </w:rPr>
      </w:pPr>
    </w:p>
    <w:p w14:paraId="4DC550DB" w14:textId="77777777" w:rsidR="00446902" w:rsidRPr="00116E07" w:rsidRDefault="006E2761" w:rsidP="00446902">
      <w:pPr>
        <w:ind w:left="567"/>
        <w:rPr>
          <w:color w:val="FF0000"/>
        </w:rPr>
      </w:pPr>
      <w:r w:rsidRPr="00116E07">
        <w:rPr>
          <w:color w:val="FF0000"/>
        </w:rPr>
        <w:t>Exemplo:</w:t>
      </w:r>
    </w:p>
    <w:tbl>
      <w:tblPr>
        <w:tblW w:w="9781"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6"/>
        <w:gridCol w:w="4252"/>
        <w:gridCol w:w="1843"/>
        <w:gridCol w:w="2410"/>
      </w:tblGrid>
      <w:tr w:rsidR="00116E07" w:rsidRPr="00116E07" w14:paraId="0BCA2E19" w14:textId="77777777" w:rsidTr="006E2761">
        <w:trPr>
          <w:trHeight w:val="420"/>
        </w:trPr>
        <w:tc>
          <w:tcPr>
            <w:tcW w:w="1276" w:type="dxa"/>
            <w:vAlign w:val="center"/>
          </w:tcPr>
          <w:p w14:paraId="25BBB6C1" w14:textId="77777777" w:rsidR="006E2761" w:rsidRPr="00116E07" w:rsidRDefault="006E2761" w:rsidP="006E2761">
            <w:pPr>
              <w:pStyle w:val="InfoBlue"/>
              <w:rPr>
                <w:color w:val="FF0000"/>
              </w:rPr>
            </w:pPr>
            <w:r w:rsidRPr="00116E07">
              <w:rPr>
                <w:color w:val="FF0000"/>
              </w:rPr>
              <w:t>RNF 1</w:t>
            </w:r>
          </w:p>
        </w:tc>
        <w:tc>
          <w:tcPr>
            <w:tcW w:w="4252" w:type="dxa"/>
            <w:vAlign w:val="center"/>
          </w:tcPr>
          <w:p w14:paraId="2D5ED1BF" w14:textId="77777777" w:rsidR="006E2761" w:rsidRPr="00116E07" w:rsidRDefault="006E2761" w:rsidP="00361CCE">
            <w:pPr>
              <w:pStyle w:val="InfoBlue"/>
              <w:rPr>
                <w:color w:val="FF0000"/>
              </w:rPr>
            </w:pPr>
            <w:r w:rsidRPr="00116E07">
              <w:rPr>
                <w:color w:val="FF0000"/>
              </w:rPr>
              <w:t>Requisito de Desempenho</w:t>
            </w:r>
          </w:p>
        </w:tc>
        <w:tc>
          <w:tcPr>
            <w:tcW w:w="1843" w:type="dxa"/>
            <w:vAlign w:val="center"/>
          </w:tcPr>
          <w:p w14:paraId="29A158BE" w14:textId="77777777" w:rsidR="006E2761" w:rsidRPr="00116E07" w:rsidRDefault="006E2761" w:rsidP="006E2761">
            <w:pPr>
              <w:pStyle w:val="InfoBlue"/>
              <w:rPr>
                <w:color w:val="FF0000"/>
              </w:rPr>
            </w:pPr>
            <w:r w:rsidRPr="00116E07">
              <w:rPr>
                <w:color w:val="FF0000"/>
              </w:rPr>
              <w:t>Des1</w:t>
            </w:r>
          </w:p>
        </w:tc>
        <w:tc>
          <w:tcPr>
            <w:tcW w:w="2410" w:type="dxa"/>
            <w:vAlign w:val="center"/>
          </w:tcPr>
          <w:p w14:paraId="2DD62806" w14:textId="77777777" w:rsidR="006E2761" w:rsidRPr="00116E07" w:rsidRDefault="006E2761" w:rsidP="00361CCE">
            <w:pPr>
              <w:pStyle w:val="Corpodetexto"/>
              <w:ind w:left="29"/>
              <w:rPr>
                <w:color w:val="FF0000"/>
              </w:rPr>
            </w:pPr>
            <w:r w:rsidRPr="00116E07">
              <w:rPr>
                <w:color w:val="FF0000"/>
              </w:rPr>
              <w:t>obrigatório</w:t>
            </w:r>
          </w:p>
        </w:tc>
      </w:tr>
      <w:tr w:rsidR="006E2761" w:rsidRPr="00116E07" w14:paraId="3862ABA2" w14:textId="77777777" w:rsidTr="006E2761">
        <w:trPr>
          <w:trHeight w:val="800"/>
        </w:trPr>
        <w:tc>
          <w:tcPr>
            <w:tcW w:w="9781" w:type="dxa"/>
            <w:gridSpan w:val="4"/>
          </w:tcPr>
          <w:p w14:paraId="6657263C" w14:textId="77777777" w:rsidR="006E2761" w:rsidRPr="00116E07" w:rsidRDefault="006E2761" w:rsidP="00361CCE">
            <w:pPr>
              <w:pStyle w:val="InfoBlue"/>
              <w:rPr>
                <w:color w:val="FF0000"/>
                <w:lang w:val="pt-BR"/>
              </w:rPr>
            </w:pPr>
            <w:r w:rsidRPr="00116E07">
              <w:rPr>
                <w:color w:val="FF0000"/>
              </w:rPr>
              <w:t>O tempo de resposta deverá ser inferior a 7 segundos</w:t>
            </w:r>
          </w:p>
        </w:tc>
      </w:tr>
    </w:tbl>
    <w:p w14:paraId="3C5F258B" w14:textId="77777777" w:rsidR="00BC5FC7" w:rsidRPr="00116E07" w:rsidRDefault="00BC5FC7" w:rsidP="00B1733D">
      <w:pPr>
        <w:pStyle w:val="Ttulo1"/>
        <w:keepLines/>
        <w:numPr>
          <w:ilvl w:val="0"/>
          <w:numId w:val="0"/>
        </w:numPr>
        <w:spacing w:after="120"/>
        <w:rPr>
          <w:rFonts w:ascii="Times New Roman" w:hAnsi="Times New Roman"/>
          <w:color w:val="FF0000"/>
          <w:sz w:val="24"/>
          <w:szCs w:val="24"/>
        </w:rPr>
      </w:pPr>
    </w:p>
    <w:sectPr w:rsidR="00BC5FC7" w:rsidRPr="00116E07" w:rsidSect="009C5747">
      <w:headerReference w:type="default" r:id="rId10"/>
      <w:footerReference w:type="default" r:id="rId11"/>
      <w:headerReference w:type="first" r:id="rId12"/>
      <w:footerReference w:type="first" r:id="rId13"/>
      <w:pgSz w:w="12240" w:h="15840" w:code="1"/>
      <w:pgMar w:top="1531" w:right="1418" w:bottom="1304" w:left="1440" w:header="454" w:footer="284"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B33110" w14:textId="77777777" w:rsidR="00335818" w:rsidRDefault="00335818">
      <w:pPr>
        <w:spacing w:line="240" w:lineRule="auto"/>
      </w:pPr>
      <w:r>
        <w:separator/>
      </w:r>
    </w:p>
  </w:endnote>
  <w:endnote w:type="continuationSeparator" w:id="0">
    <w:p w14:paraId="696657A1" w14:textId="77777777" w:rsidR="00335818" w:rsidRDefault="003358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4B6481" w14:textId="77777777" w:rsidR="008B5876" w:rsidRDefault="008B5876">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705B70F1" w14:textId="77777777" w:rsidR="008B5876" w:rsidRDefault="008B5876">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48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245"/>
      <w:gridCol w:w="2693"/>
      <w:gridCol w:w="1548"/>
    </w:tblGrid>
    <w:tr w:rsidR="008B5876" w:rsidRPr="000A6538" w14:paraId="0A402FC7" w14:textId="77777777" w:rsidTr="00AE7FE4">
      <w:tc>
        <w:tcPr>
          <w:tcW w:w="5245" w:type="dxa"/>
          <w:tcBorders>
            <w:top w:val="nil"/>
            <w:left w:val="nil"/>
            <w:bottom w:val="nil"/>
            <w:right w:val="nil"/>
          </w:tcBorders>
        </w:tcPr>
        <w:p w14:paraId="2ECA4DA7" w14:textId="77777777" w:rsidR="008B5876" w:rsidRPr="000A6538" w:rsidRDefault="00917109" w:rsidP="00917109">
          <w:pPr>
            <w:ind w:right="360"/>
          </w:pPr>
          <w:r>
            <w:t>Introdução aos</w:t>
          </w:r>
          <w:r w:rsidR="00AE7FE4">
            <w:t xml:space="preserve"> </w:t>
          </w:r>
          <w:r w:rsidR="00B1733D">
            <w:t xml:space="preserve">Sistemas </w:t>
          </w:r>
          <w:r>
            <w:t>de Informação</w:t>
          </w:r>
        </w:p>
      </w:tc>
      <w:tc>
        <w:tcPr>
          <w:tcW w:w="2693" w:type="dxa"/>
          <w:tcBorders>
            <w:top w:val="nil"/>
            <w:left w:val="nil"/>
            <w:bottom w:val="nil"/>
            <w:right w:val="nil"/>
          </w:tcBorders>
        </w:tcPr>
        <w:p w14:paraId="2211BF95" w14:textId="5DAEF653" w:rsidR="008B5876" w:rsidRPr="000A6538" w:rsidRDefault="008B5876" w:rsidP="00917109">
          <w:pPr>
            <w:jc w:val="center"/>
          </w:pPr>
          <w:r w:rsidRPr="000A6538">
            <w:sym w:font="Symbol" w:char="F0D3"/>
          </w:r>
          <w:r w:rsidR="006162CC">
            <w:t xml:space="preserve">Aula </w:t>
          </w:r>
          <w:r w:rsidR="00561CA4">
            <w:t>2</w:t>
          </w:r>
          <w:r w:rsidR="006162CC">
            <w:t xml:space="preserve"> | </w:t>
          </w:r>
          <w:r w:rsidR="00917109">
            <w:t>ESCE/IPS</w:t>
          </w:r>
          <w:r w:rsidRPr="000A6538">
            <w:t xml:space="preserve">, </w:t>
          </w:r>
          <w:r w:rsidRPr="000A6538">
            <w:fldChar w:fldCharType="begin"/>
          </w:r>
          <w:r w:rsidRPr="000A6538">
            <w:instrText xml:space="preserve"> DATE \@ "yyyy" </w:instrText>
          </w:r>
          <w:r w:rsidRPr="000A6538">
            <w:fldChar w:fldCharType="separate"/>
          </w:r>
          <w:r w:rsidR="00590529">
            <w:rPr>
              <w:noProof/>
            </w:rPr>
            <w:t>2021</w:t>
          </w:r>
          <w:r w:rsidRPr="000A6538">
            <w:fldChar w:fldCharType="end"/>
          </w:r>
        </w:p>
      </w:tc>
      <w:tc>
        <w:tcPr>
          <w:tcW w:w="1548" w:type="dxa"/>
          <w:tcBorders>
            <w:top w:val="nil"/>
            <w:left w:val="nil"/>
            <w:bottom w:val="nil"/>
            <w:right w:val="nil"/>
          </w:tcBorders>
        </w:tcPr>
        <w:p w14:paraId="1DEF8EA6" w14:textId="77777777" w:rsidR="008B5876" w:rsidRPr="000A6538" w:rsidRDefault="008B5876" w:rsidP="00FF6ACF">
          <w:pPr>
            <w:jc w:val="right"/>
          </w:pPr>
          <w:r w:rsidRPr="000A6538">
            <w:t xml:space="preserve">Pág. </w:t>
          </w:r>
          <w:r w:rsidRPr="000A6538">
            <w:rPr>
              <w:rStyle w:val="Nmerodepgina"/>
            </w:rPr>
            <w:fldChar w:fldCharType="begin"/>
          </w:r>
          <w:r w:rsidRPr="000A6538">
            <w:rPr>
              <w:rStyle w:val="Nmerodepgina"/>
            </w:rPr>
            <w:instrText xml:space="preserve"> PAGE </w:instrText>
          </w:r>
          <w:r w:rsidRPr="000A6538">
            <w:rPr>
              <w:rStyle w:val="Nmerodepgina"/>
            </w:rPr>
            <w:fldChar w:fldCharType="separate"/>
          </w:r>
          <w:r w:rsidR="00EC1F48">
            <w:rPr>
              <w:rStyle w:val="Nmerodepgina"/>
              <w:noProof/>
            </w:rPr>
            <w:t>4</w:t>
          </w:r>
          <w:r w:rsidRPr="000A6538">
            <w:rPr>
              <w:rStyle w:val="Nmerodepgina"/>
            </w:rPr>
            <w:fldChar w:fldCharType="end"/>
          </w:r>
        </w:p>
      </w:tc>
    </w:tr>
  </w:tbl>
  <w:p w14:paraId="5B75A4FB" w14:textId="77777777" w:rsidR="008B5876" w:rsidRDefault="008B5876">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566BAE" w14:textId="77777777" w:rsidR="008B5876" w:rsidRDefault="008B5876">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2DE3D7" w14:textId="77777777" w:rsidR="00335818" w:rsidRDefault="00335818">
      <w:pPr>
        <w:spacing w:line="240" w:lineRule="auto"/>
      </w:pPr>
      <w:r>
        <w:separator/>
      </w:r>
    </w:p>
  </w:footnote>
  <w:footnote w:type="continuationSeparator" w:id="0">
    <w:p w14:paraId="27132DCF" w14:textId="77777777" w:rsidR="00335818" w:rsidRDefault="0033581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41164A" w14:textId="77777777" w:rsidR="008B5876" w:rsidRDefault="006F69E4">
    <w:pPr>
      <w:pStyle w:val="Cabealho"/>
    </w:pPr>
    <w:r w:rsidRPr="006F69E4">
      <w:rPr>
        <w:noProof/>
      </w:rPr>
      <w:drawing>
        <wp:anchor distT="0" distB="0" distL="114300" distR="114300" simplePos="0" relativeHeight="251665408" behindDoc="0" locked="0" layoutInCell="1" allowOverlap="1" wp14:anchorId="1DA69778" wp14:editId="1B0D8F9E">
          <wp:simplePos x="0" y="0"/>
          <wp:positionH relativeFrom="column">
            <wp:posOffset>5178425</wp:posOffset>
          </wp:positionH>
          <wp:positionV relativeFrom="paragraph">
            <wp:posOffset>147320</wp:posOffset>
          </wp:positionV>
          <wp:extent cx="1108710" cy="382905"/>
          <wp:effectExtent l="0" t="0" r="0" b="0"/>
          <wp:wrapNone/>
          <wp:docPr id="2" name="Picture 10" descr="Logo completopeq"/>
          <wp:cNvGraphicFramePr/>
          <a:graphic xmlns:a="http://schemas.openxmlformats.org/drawingml/2006/main">
            <a:graphicData uri="http://schemas.openxmlformats.org/drawingml/2006/picture">
              <pic:pic xmlns:pic="http://schemas.openxmlformats.org/drawingml/2006/picture">
                <pic:nvPicPr>
                  <pic:cNvPr id="11" name="Picture 10" descr="Logo completopeq"/>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108710" cy="382905"/>
                  </a:xfrm>
                  <a:prstGeom prst="rect">
                    <a:avLst/>
                  </a:prstGeom>
                  <a:noFill/>
                  <a:ln>
                    <a:noFill/>
                  </a:ln>
                </pic:spPr>
              </pic:pic>
            </a:graphicData>
          </a:graphic>
        </wp:anchor>
      </w:drawing>
    </w:r>
    <w:r w:rsidRPr="006F69E4">
      <w:rPr>
        <w:noProof/>
      </w:rPr>
      <w:drawing>
        <wp:anchor distT="0" distB="0" distL="114300" distR="114300" simplePos="0" relativeHeight="251664384" behindDoc="0" locked="0" layoutInCell="1" allowOverlap="1" wp14:anchorId="724B5CA3" wp14:editId="502DDAEA">
          <wp:simplePos x="0" y="0"/>
          <wp:positionH relativeFrom="column">
            <wp:posOffset>4269740</wp:posOffset>
          </wp:positionH>
          <wp:positionV relativeFrom="paragraph">
            <wp:posOffset>74295</wp:posOffset>
          </wp:positionV>
          <wp:extent cx="777240" cy="533400"/>
          <wp:effectExtent l="0" t="0" r="3810" b="0"/>
          <wp:wrapNone/>
          <wp:docPr id="10" name="Picture 9" descr="cid:image002.jpg@01D634EB.41854420"/>
          <wp:cNvGraphicFramePr/>
          <a:graphic xmlns:a="http://schemas.openxmlformats.org/drawingml/2006/main">
            <a:graphicData uri="http://schemas.openxmlformats.org/drawingml/2006/picture">
              <pic:pic xmlns:pic="http://schemas.openxmlformats.org/drawingml/2006/picture">
                <pic:nvPicPr>
                  <pic:cNvPr id="10" name="Picture 9" descr="cid:image002.jpg@01D634EB.41854420"/>
                  <pic:cNvPicPr/>
                </pic:nvPicPr>
                <pic:blipFill>
                  <a:blip r:embed="rId3" r:link="rId4">
                    <a:extLst>
                      <a:ext uri="{28A0092B-C50C-407E-A947-70E740481C1C}">
                        <a14:useLocalDpi xmlns:a14="http://schemas.microsoft.com/office/drawing/2010/main" val="0"/>
                      </a:ext>
                    </a:extLst>
                  </a:blip>
                  <a:srcRect/>
                  <a:stretch>
                    <a:fillRect/>
                  </a:stretch>
                </pic:blipFill>
                <pic:spPr bwMode="auto">
                  <a:xfrm>
                    <a:off x="0" y="0"/>
                    <a:ext cx="777240" cy="533400"/>
                  </a:xfrm>
                  <a:prstGeom prst="rect">
                    <a:avLst/>
                  </a:prstGeom>
                  <a:noFill/>
                  <a:ln>
                    <a:noFill/>
                  </a:ln>
                </pic:spPr>
              </pic:pic>
            </a:graphicData>
          </a:graphic>
        </wp:anchor>
      </w:drawing>
    </w:r>
    <w:r w:rsidRPr="006F69E4">
      <w:rPr>
        <w:noProof/>
      </w:rPr>
      <w:drawing>
        <wp:anchor distT="0" distB="0" distL="114300" distR="114300" simplePos="0" relativeHeight="251663360" behindDoc="0" locked="0" layoutInCell="1" allowOverlap="1" wp14:anchorId="0A342D09" wp14:editId="0EB06693">
          <wp:simplePos x="0" y="0"/>
          <wp:positionH relativeFrom="column">
            <wp:posOffset>3162300</wp:posOffset>
          </wp:positionH>
          <wp:positionV relativeFrom="paragraph">
            <wp:posOffset>147320</wp:posOffset>
          </wp:positionV>
          <wp:extent cx="1199704" cy="371337"/>
          <wp:effectExtent l="0" t="0" r="635" b="0"/>
          <wp:wrapNone/>
          <wp:docPr id="1"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99704" cy="3713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00917109" w:rsidRPr="00917109">
      <w:rPr>
        <w:noProof/>
        <w:lang w:eastAsia="pt-PT"/>
      </w:rPr>
      <w:drawing>
        <wp:inline distT="0" distB="0" distL="0" distR="0" wp14:anchorId="205BC0A3" wp14:editId="7AF9FFA2">
          <wp:extent cx="1096963" cy="681037"/>
          <wp:effectExtent l="0" t="0" r="8255" b="5080"/>
          <wp:docPr id="9"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1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96963" cy="6810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r w:rsidR="00917109" w:rsidRPr="00917109">
      <w:rPr>
        <w:noProof/>
        <w:lang w:eastAsia="pt-PT"/>
      </w:rPr>
      <w:drawing>
        <wp:anchor distT="0" distB="0" distL="114300" distR="114300" simplePos="0" relativeHeight="251661312" behindDoc="0" locked="0" layoutInCell="1" allowOverlap="1" wp14:anchorId="63D0E28F" wp14:editId="5F9079C4">
          <wp:simplePos x="0" y="0"/>
          <wp:positionH relativeFrom="column">
            <wp:posOffset>9227245</wp:posOffset>
          </wp:positionH>
          <wp:positionV relativeFrom="paragraph">
            <wp:posOffset>-61369</wp:posOffset>
          </wp:positionV>
          <wp:extent cx="1933575" cy="598487"/>
          <wp:effectExtent l="0" t="0" r="0" b="0"/>
          <wp:wrapNone/>
          <wp:docPr id="11"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33575" cy="5984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365"/>
      <w:gridCol w:w="2406"/>
      <w:gridCol w:w="2787"/>
    </w:tblGrid>
    <w:tr w:rsidR="008B5876" w:rsidRPr="000A6538" w14:paraId="088256F7" w14:textId="77777777" w:rsidTr="00926587">
      <w:tc>
        <w:tcPr>
          <w:tcW w:w="6771" w:type="dxa"/>
          <w:gridSpan w:val="2"/>
        </w:tcPr>
        <w:p w14:paraId="74DA7E92" w14:textId="77777777" w:rsidR="00766AC8" w:rsidRPr="00766AC8" w:rsidRDefault="00766AC8" w:rsidP="00766AC8">
          <w:pPr>
            <w:rPr>
              <w:sz w:val="18"/>
            </w:rPr>
          </w:pPr>
          <w:r w:rsidRPr="00766AC8">
            <w:rPr>
              <w:sz w:val="18"/>
            </w:rPr>
            <w:t>Sistema de informação da biblioteca LêMais</w:t>
          </w:r>
        </w:p>
        <w:p w14:paraId="0E490831" w14:textId="40040256" w:rsidR="008B5876" w:rsidRPr="000A6538" w:rsidRDefault="008B5876" w:rsidP="00ED174F">
          <w:pPr>
            <w:rPr>
              <w:sz w:val="18"/>
            </w:rPr>
          </w:pPr>
        </w:p>
      </w:tc>
      <w:tc>
        <w:tcPr>
          <w:tcW w:w="2787" w:type="dxa"/>
        </w:tcPr>
        <w:p w14:paraId="22CC0902" w14:textId="35373F66" w:rsidR="008B5876" w:rsidRPr="000A6538" w:rsidRDefault="008B5876" w:rsidP="004C3AED">
          <w:pPr>
            <w:rPr>
              <w:sz w:val="18"/>
            </w:rPr>
          </w:pPr>
          <w:r w:rsidRPr="000A6538">
            <w:rPr>
              <w:sz w:val="18"/>
            </w:rPr>
            <w:t xml:space="preserve">  Versão: </w:t>
          </w:r>
          <w:r w:rsidR="00766AC8">
            <w:rPr>
              <w:sz w:val="18"/>
            </w:rPr>
            <w:t>1.1</w:t>
          </w:r>
        </w:p>
      </w:tc>
    </w:tr>
    <w:tr w:rsidR="008B5876" w:rsidRPr="000A6538" w14:paraId="3FEE1CAE" w14:textId="77777777" w:rsidTr="00926587">
      <w:tc>
        <w:tcPr>
          <w:tcW w:w="4365" w:type="dxa"/>
          <w:tcBorders>
            <w:right w:val="single" w:sz="4" w:space="0" w:color="auto"/>
          </w:tcBorders>
        </w:tcPr>
        <w:p w14:paraId="0B4EEEEA" w14:textId="77777777" w:rsidR="008B5876" w:rsidRPr="000A6538" w:rsidRDefault="008B5876" w:rsidP="004C3AED">
          <w:pPr>
            <w:rPr>
              <w:sz w:val="18"/>
            </w:rPr>
          </w:pPr>
          <w:r w:rsidRPr="000A6538">
            <w:rPr>
              <w:sz w:val="18"/>
            </w:rPr>
            <w:t>Especificação de Requisitos</w:t>
          </w:r>
        </w:p>
      </w:tc>
      <w:tc>
        <w:tcPr>
          <w:tcW w:w="2406" w:type="dxa"/>
          <w:tcBorders>
            <w:left w:val="single" w:sz="4" w:space="0" w:color="auto"/>
          </w:tcBorders>
        </w:tcPr>
        <w:p w14:paraId="6E304EC9" w14:textId="72A2D63D" w:rsidR="008B5876" w:rsidRPr="000A6538" w:rsidRDefault="008B5876" w:rsidP="004C3AED">
          <w:pPr>
            <w:rPr>
              <w:sz w:val="18"/>
            </w:rPr>
          </w:pPr>
          <w:r w:rsidRPr="000A6538">
            <w:rPr>
              <w:sz w:val="18"/>
            </w:rPr>
            <w:t xml:space="preserve">Refª: </w:t>
          </w:r>
          <w:r w:rsidR="00766AC8">
            <w:rPr>
              <w:sz w:val="18"/>
            </w:rPr>
            <w:t>Projeto 1</w:t>
          </w:r>
        </w:p>
      </w:tc>
      <w:tc>
        <w:tcPr>
          <w:tcW w:w="2787" w:type="dxa"/>
        </w:tcPr>
        <w:p w14:paraId="4E4B75AC" w14:textId="5257C6F2" w:rsidR="008B5876" w:rsidRPr="000A6538" w:rsidRDefault="008B5876" w:rsidP="00ED174F">
          <w:pPr>
            <w:rPr>
              <w:sz w:val="18"/>
            </w:rPr>
          </w:pPr>
          <w:r w:rsidRPr="000A6538">
            <w:rPr>
              <w:sz w:val="18"/>
            </w:rPr>
            <w:t xml:space="preserve">  Data: </w:t>
          </w:r>
          <w:r w:rsidR="00766AC8">
            <w:rPr>
              <w:sz w:val="18"/>
            </w:rPr>
            <w:t>5/jan/2020</w:t>
          </w:r>
        </w:p>
      </w:tc>
    </w:tr>
  </w:tbl>
  <w:p w14:paraId="2CCF06D8" w14:textId="77777777" w:rsidR="008B5876" w:rsidRDefault="008B5876" w:rsidP="004C3AED">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C35CBB" w14:textId="77777777" w:rsidR="008B5876" w:rsidRDefault="008B5876">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 w15:restartNumberingAfterBreak="0">
    <w:nsid w:val="2A9D0834"/>
    <w:multiLevelType w:val="hybridMultilevel"/>
    <w:tmpl w:val="E4007A56"/>
    <w:lvl w:ilvl="0" w:tplc="11E84386">
      <w:start w:val="1"/>
      <w:numFmt w:val="lowerLetter"/>
      <w:lvlText w:val="%1)"/>
      <w:lvlJc w:val="left"/>
      <w:pPr>
        <w:tabs>
          <w:tab w:val="num" w:pos="1773"/>
        </w:tabs>
        <w:ind w:left="1773" w:hanging="360"/>
      </w:pPr>
      <w:rPr>
        <w:rFonts w:hint="default"/>
      </w:rPr>
    </w:lvl>
    <w:lvl w:ilvl="1" w:tplc="04160019" w:tentative="1">
      <w:start w:val="1"/>
      <w:numFmt w:val="lowerLetter"/>
      <w:lvlText w:val="%2."/>
      <w:lvlJc w:val="left"/>
      <w:pPr>
        <w:tabs>
          <w:tab w:val="num" w:pos="2493"/>
        </w:tabs>
        <w:ind w:left="2493" w:hanging="360"/>
      </w:pPr>
    </w:lvl>
    <w:lvl w:ilvl="2" w:tplc="0416001B" w:tentative="1">
      <w:start w:val="1"/>
      <w:numFmt w:val="lowerRoman"/>
      <w:lvlText w:val="%3."/>
      <w:lvlJc w:val="right"/>
      <w:pPr>
        <w:tabs>
          <w:tab w:val="num" w:pos="3213"/>
        </w:tabs>
        <w:ind w:left="3213" w:hanging="180"/>
      </w:pPr>
    </w:lvl>
    <w:lvl w:ilvl="3" w:tplc="0416000F" w:tentative="1">
      <w:start w:val="1"/>
      <w:numFmt w:val="decimal"/>
      <w:lvlText w:val="%4."/>
      <w:lvlJc w:val="left"/>
      <w:pPr>
        <w:tabs>
          <w:tab w:val="num" w:pos="3933"/>
        </w:tabs>
        <w:ind w:left="3933" w:hanging="360"/>
      </w:pPr>
    </w:lvl>
    <w:lvl w:ilvl="4" w:tplc="04160019" w:tentative="1">
      <w:start w:val="1"/>
      <w:numFmt w:val="lowerLetter"/>
      <w:lvlText w:val="%5."/>
      <w:lvlJc w:val="left"/>
      <w:pPr>
        <w:tabs>
          <w:tab w:val="num" w:pos="4653"/>
        </w:tabs>
        <w:ind w:left="4653" w:hanging="360"/>
      </w:pPr>
    </w:lvl>
    <w:lvl w:ilvl="5" w:tplc="0416001B" w:tentative="1">
      <w:start w:val="1"/>
      <w:numFmt w:val="lowerRoman"/>
      <w:lvlText w:val="%6."/>
      <w:lvlJc w:val="right"/>
      <w:pPr>
        <w:tabs>
          <w:tab w:val="num" w:pos="5373"/>
        </w:tabs>
        <w:ind w:left="5373" w:hanging="180"/>
      </w:pPr>
    </w:lvl>
    <w:lvl w:ilvl="6" w:tplc="0416000F" w:tentative="1">
      <w:start w:val="1"/>
      <w:numFmt w:val="decimal"/>
      <w:lvlText w:val="%7."/>
      <w:lvlJc w:val="left"/>
      <w:pPr>
        <w:tabs>
          <w:tab w:val="num" w:pos="6093"/>
        </w:tabs>
        <w:ind w:left="6093" w:hanging="360"/>
      </w:pPr>
    </w:lvl>
    <w:lvl w:ilvl="7" w:tplc="04160019" w:tentative="1">
      <w:start w:val="1"/>
      <w:numFmt w:val="lowerLetter"/>
      <w:lvlText w:val="%8."/>
      <w:lvlJc w:val="left"/>
      <w:pPr>
        <w:tabs>
          <w:tab w:val="num" w:pos="6813"/>
        </w:tabs>
        <w:ind w:left="6813" w:hanging="360"/>
      </w:pPr>
    </w:lvl>
    <w:lvl w:ilvl="8" w:tplc="0416001B" w:tentative="1">
      <w:start w:val="1"/>
      <w:numFmt w:val="lowerRoman"/>
      <w:lvlText w:val="%9."/>
      <w:lvlJc w:val="right"/>
      <w:pPr>
        <w:tabs>
          <w:tab w:val="num" w:pos="7533"/>
        </w:tabs>
        <w:ind w:left="7533" w:hanging="180"/>
      </w:pPr>
    </w:lvl>
  </w:abstractNum>
  <w:abstractNum w:abstractNumId="3" w15:restartNumberingAfterBreak="0">
    <w:nsid w:val="322F7F5B"/>
    <w:multiLevelType w:val="hybridMultilevel"/>
    <w:tmpl w:val="591E66BE"/>
    <w:lvl w:ilvl="0" w:tplc="08160005">
      <w:start w:val="1"/>
      <w:numFmt w:val="bullet"/>
      <w:lvlText w:val=""/>
      <w:lvlJc w:val="left"/>
      <w:pPr>
        <w:ind w:left="1145" w:hanging="360"/>
      </w:pPr>
      <w:rPr>
        <w:rFonts w:ascii="Wingdings" w:hAnsi="Wingdings" w:hint="default"/>
      </w:rPr>
    </w:lvl>
    <w:lvl w:ilvl="1" w:tplc="08160003" w:tentative="1">
      <w:start w:val="1"/>
      <w:numFmt w:val="bullet"/>
      <w:lvlText w:val="o"/>
      <w:lvlJc w:val="left"/>
      <w:pPr>
        <w:ind w:left="1865" w:hanging="360"/>
      </w:pPr>
      <w:rPr>
        <w:rFonts w:ascii="Courier New" w:hAnsi="Courier New" w:cs="Courier New" w:hint="default"/>
      </w:rPr>
    </w:lvl>
    <w:lvl w:ilvl="2" w:tplc="08160005" w:tentative="1">
      <w:start w:val="1"/>
      <w:numFmt w:val="bullet"/>
      <w:lvlText w:val=""/>
      <w:lvlJc w:val="left"/>
      <w:pPr>
        <w:ind w:left="2585" w:hanging="360"/>
      </w:pPr>
      <w:rPr>
        <w:rFonts w:ascii="Wingdings" w:hAnsi="Wingdings" w:hint="default"/>
      </w:rPr>
    </w:lvl>
    <w:lvl w:ilvl="3" w:tplc="08160001" w:tentative="1">
      <w:start w:val="1"/>
      <w:numFmt w:val="bullet"/>
      <w:lvlText w:val=""/>
      <w:lvlJc w:val="left"/>
      <w:pPr>
        <w:ind w:left="3305" w:hanging="360"/>
      </w:pPr>
      <w:rPr>
        <w:rFonts w:ascii="Symbol" w:hAnsi="Symbol" w:hint="default"/>
      </w:rPr>
    </w:lvl>
    <w:lvl w:ilvl="4" w:tplc="08160003" w:tentative="1">
      <w:start w:val="1"/>
      <w:numFmt w:val="bullet"/>
      <w:lvlText w:val="o"/>
      <w:lvlJc w:val="left"/>
      <w:pPr>
        <w:ind w:left="4025" w:hanging="360"/>
      </w:pPr>
      <w:rPr>
        <w:rFonts w:ascii="Courier New" w:hAnsi="Courier New" w:cs="Courier New" w:hint="default"/>
      </w:rPr>
    </w:lvl>
    <w:lvl w:ilvl="5" w:tplc="08160005" w:tentative="1">
      <w:start w:val="1"/>
      <w:numFmt w:val="bullet"/>
      <w:lvlText w:val=""/>
      <w:lvlJc w:val="left"/>
      <w:pPr>
        <w:ind w:left="4745" w:hanging="360"/>
      </w:pPr>
      <w:rPr>
        <w:rFonts w:ascii="Wingdings" w:hAnsi="Wingdings" w:hint="default"/>
      </w:rPr>
    </w:lvl>
    <w:lvl w:ilvl="6" w:tplc="08160001" w:tentative="1">
      <w:start w:val="1"/>
      <w:numFmt w:val="bullet"/>
      <w:lvlText w:val=""/>
      <w:lvlJc w:val="left"/>
      <w:pPr>
        <w:ind w:left="5465" w:hanging="360"/>
      </w:pPr>
      <w:rPr>
        <w:rFonts w:ascii="Symbol" w:hAnsi="Symbol" w:hint="default"/>
      </w:rPr>
    </w:lvl>
    <w:lvl w:ilvl="7" w:tplc="08160003" w:tentative="1">
      <w:start w:val="1"/>
      <w:numFmt w:val="bullet"/>
      <w:lvlText w:val="o"/>
      <w:lvlJc w:val="left"/>
      <w:pPr>
        <w:ind w:left="6185" w:hanging="360"/>
      </w:pPr>
      <w:rPr>
        <w:rFonts w:ascii="Courier New" w:hAnsi="Courier New" w:cs="Courier New" w:hint="default"/>
      </w:rPr>
    </w:lvl>
    <w:lvl w:ilvl="8" w:tplc="08160005" w:tentative="1">
      <w:start w:val="1"/>
      <w:numFmt w:val="bullet"/>
      <w:lvlText w:val=""/>
      <w:lvlJc w:val="left"/>
      <w:pPr>
        <w:ind w:left="6905" w:hanging="360"/>
      </w:pPr>
      <w:rPr>
        <w:rFonts w:ascii="Wingdings" w:hAnsi="Wingdings" w:hint="default"/>
      </w:rPr>
    </w:lvl>
  </w:abstractNum>
  <w:abstractNum w:abstractNumId="4" w15:restartNumberingAfterBreak="0">
    <w:nsid w:val="4BEE35DF"/>
    <w:multiLevelType w:val="hybridMultilevel"/>
    <w:tmpl w:val="DDA0F79E"/>
    <w:lvl w:ilvl="0" w:tplc="08160005">
      <w:start w:val="1"/>
      <w:numFmt w:val="bullet"/>
      <w:lvlText w:val=""/>
      <w:lvlJc w:val="left"/>
      <w:pPr>
        <w:ind w:left="1145" w:hanging="360"/>
      </w:pPr>
      <w:rPr>
        <w:rFonts w:ascii="Wingdings" w:hAnsi="Wingdings" w:hint="default"/>
      </w:rPr>
    </w:lvl>
    <w:lvl w:ilvl="1" w:tplc="08160003" w:tentative="1">
      <w:start w:val="1"/>
      <w:numFmt w:val="bullet"/>
      <w:lvlText w:val="o"/>
      <w:lvlJc w:val="left"/>
      <w:pPr>
        <w:ind w:left="1865" w:hanging="360"/>
      </w:pPr>
      <w:rPr>
        <w:rFonts w:ascii="Courier New" w:hAnsi="Courier New" w:cs="Courier New" w:hint="default"/>
      </w:rPr>
    </w:lvl>
    <w:lvl w:ilvl="2" w:tplc="08160005" w:tentative="1">
      <w:start w:val="1"/>
      <w:numFmt w:val="bullet"/>
      <w:lvlText w:val=""/>
      <w:lvlJc w:val="left"/>
      <w:pPr>
        <w:ind w:left="2585" w:hanging="360"/>
      </w:pPr>
      <w:rPr>
        <w:rFonts w:ascii="Wingdings" w:hAnsi="Wingdings" w:hint="default"/>
      </w:rPr>
    </w:lvl>
    <w:lvl w:ilvl="3" w:tplc="08160001" w:tentative="1">
      <w:start w:val="1"/>
      <w:numFmt w:val="bullet"/>
      <w:lvlText w:val=""/>
      <w:lvlJc w:val="left"/>
      <w:pPr>
        <w:ind w:left="3305" w:hanging="360"/>
      </w:pPr>
      <w:rPr>
        <w:rFonts w:ascii="Symbol" w:hAnsi="Symbol" w:hint="default"/>
      </w:rPr>
    </w:lvl>
    <w:lvl w:ilvl="4" w:tplc="08160003" w:tentative="1">
      <w:start w:val="1"/>
      <w:numFmt w:val="bullet"/>
      <w:lvlText w:val="o"/>
      <w:lvlJc w:val="left"/>
      <w:pPr>
        <w:ind w:left="4025" w:hanging="360"/>
      </w:pPr>
      <w:rPr>
        <w:rFonts w:ascii="Courier New" w:hAnsi="Courier New" w:cs="Courier New" w:hint="default"/>
      </w:rPr>
    </w:lvl>
    <w:lvl w:ilvl="5" w:tplc="08160005" w:tentative="1">
      <w:start w:val="1"/>
      <w:numFmt w:val="bullet"/>
      <w:lvlText w:val=""/>
      <w:lvlJc w:val="left"/>
      <w:pPr>
        <w:ind w:left="4745" w:hanging="360"/>
      </w:pPr>
      <w:rPr>
        <w:rFonts w:ascii="Wingdings" w:hAnsi="Wingdings" w:hint="default"/>
      </w:rPr>
    </w:lvl>
    <w:lvl w:ilvl="6" w:tplc="08160001" w:tentative="1">
      <w:start w:val="1"/>
      <w:numFmt w:val="bullet"/>
      <w:lvlText w:val=""/>
      <w:lvlJc w:val="left"/>
      <w:pPr>
        <w:ind w:left="5465" w:hanging="360"/>
      </w:pPr>
      <w:rPr>
        <w:rFonts w:ascii="Symbol" w:hAnsi="Symbol" w:hint="default"/>
      </w:rPr>
    </w:lvl>
    <w:lvl w:ilvl="7" w:tplc="08160003" w:tentative="1">
      <w:start w:val="1"/>
      <w:numFmt w:val="bullet"/>
      <w:lvlText w:val="o"/>
      <w:lvlJc w:val="left"/>
      <w:pPr>
        <w:ind w:left="6185" w:hanging="360"/>
      </w:pPr>
      <w:rPr>
        <w:rFonts w:ascii="Courier New" w:hAnsi="Courier New" w:cs="Courier New" w:hint="default"/>
      </w:rPr>
    </w:lvl>
    <w:lvl w:ilvl="8" w:tplc="08160005" w:tentative="1">
      <w:start w:val="1"/>
      <w:numFmt w:val="bullet"/>
      <w:lvlText w:val=""/>
      <w:lvlJc w:val="left"/>
      <w:pPr>
        <w:ind w:left="6905" w:hanging="360"/>
      </w:pPr>
      <w:rPr>
        <w:rFonts w:ascii="Wingdings" w:hAnsi="Wingdings" w:hint="default"/>
      </w:rPr>
    </w:lvl>
  </w:abstractNum>
  <w:abstractNum w:abstractNumId="5" w15:restartNumberingAfterBreak="0">
    <w:nsid w:val="4E235B1F"/>
    <w:multiLevelType w:val="hybridMultilevel"/>
    <w:tmpl w:val="FB208D8C"/>
    <w:lvl w:ilvl="0" w:tplc="08160017">
      <w:start w:val="1"/>
      <w:numFmt w:val="lowerLetter"/>
      <w:lvlText w:val="%1)"/>
      <w:lvlJc w:val="left"/>
      <w:pPr>
        <w:ind w:left="1287" w:hanging="360"/>
      </w:pPr>
    </w:lvl>
    <w:lvl w:ilvl="1" w:tplc="08160019" w:tentative="1">
      <w:start w:val="1"/>
      <w:numFmt w:val="lowerLetter"/>
      <w:lvlText w:val="%2."/>
      <w:lvlJc w:val="left"/>
      <w:pPr>
        <w:ind w:left="2007" w:hanging="360"/>
      </w:pPr>
    </w:lvl>
    <w:lvl w:ilvl="2" w:tplc="0816001B" w:tentative="1">
      <w:start w:val="1"/>
      <w:numFmt w:val="lowerRoman"/>
      <w:lvlText w:val="%3."/>
      <w:lvlJc w:val="right"/>
      <w:pPr>
        <w:ind w:left="2727" w:hanging="180"/>
      </w:pPr>
    </w:lvl>
    <w:lvl w:ilvl="3" w:tplc="0816000F" w:tentative="1">
      <w:start w:val="1"/>
      <w:numFmt w:val="decimal"/>
      <w:lvlText w:val="%4."/>
      <w:lvlJc w:val="left"/>
      <w:pPr>
        <w:ind w:left="3447" w:hanging="360"/>
      </w:pPr>
    </w:lvl>
    <w:lvl w:ilvl="4" w:tplc="08160019" w:tentative="1">
      <w:start w:val="1"/>
      <w:numFmt w:val="lowerLetter"/>
      <w:lvlText w:val="%5."/>
      <w:lvlJc w:val="left"/>
      <w:pPr>
        <w:ind w:left="4167" w:hanging="360"/>
      </w:pPr>
    </w:lvl>
    <w:lvl w:ilvl="5" w:tplc="0816001B" w:tentative="1">
      <w:start w:val="1"/>
      <w:numFmt w:val="lowerRoman"/>
      <w:lvlText w:val="%6."/>
      <w:lvlJc w:val="right"/>
      <w:pPr>
        <w:ind w:left="4887" w:hanging="180"/>
      </w:pPr>
    </w:lvl>
    <w:lvl w:ilvl="6" w:tplc="0816000F" w:tentative="1">
      <w:start w:val="1"/>
      <w:numFmt w:val="decimal"/>
      <w:lvlText w:val="%7."/>
      <w:lvlJc w:val="left"/>
      <w:pPr>
        <w:ind w:left="5607" w:hanging="360"/>
      </w:pPr>
    </w:lvl>
    <w:lvl w:ilvl="7" w:tplc="08160019" w:tentative="1">
      <w:start w:val="1"/>
      <w:numFmt w:val="lowerLetter"/>
      <w:lvlText w:val="%8."/>
      <w:lvlJc w:val="left"/>
      <w:pPr>
        <w:ind w:left="6327" w:hanging="360"/>
      </w:pPr>
    </w:lvl>
    <w:lvl w:ilvl="8" w:tplc="0816001B" w:tentative="1">
      <w:start w:val="1"/>
      <w:numFmt w:val="lowerRoman"/>
      <w:lvlText w:val="%9."/>
      <w:lvlJc w:val="right"/>
      <w:pPr>
        <w:ind w:left="7047" w:hanging="180"/>
      </w:pPr>
    </w:lvl>
  </w:abstractNum>
  <w:abstractNum w:abstractNumId="6" w15:restartNumberingAfterBreak="0">
    <w:nsid w:val="4F1B760B"/>
    <w:multiLevelType w:val="multilevel"/>
    <w:tmpl w:val="873C71A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63741C4C"/>
    <w:multiLevelType w:val="hybridMultilevel"/>
    <w:tmpl w:val="831AEF12"/>
    <w:lvl w:ilvl="0" w:tplc="08160005">
      <w:start w:val="1"/>
      <w:numFmt w:val="bullet"/>
      <w:lvlText w:val=""/>
      <w:lvlJc w:val="left"/>
      <w:pPr>
        <w:ind w:left="1287" w:hanging="360"/>
      </w:pPr>
      <w:rPr>
        <w:rFonts w:ascii="Wingdings" w:hAnsi="Wingdings"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8" w15:restartNumberingAfterBreak="0">
    <w:nsid w:val="63A15EB3"/>
    <w:multiLevelType w:val="hybridMultilevel"/>
    <w:tmpl w:val="97AAD5D4"/>
    <w:lvl w:ilvl="0" w:tplc="2AAC612A">
      <w:start w:val="1"/>
      <w:numFmt w:val="bullet"/>
      <w:lvlText w:val=""/>
      <w:lvlJc w:val="left"/>
      <w:pPr>
        <w:ind w:left="1145" w:hanging="360"/>
      </w:pPr>
      <w:rPr>
        <w:rFonts w:ascii="Symbol" w:hAnsi="Symbol" w:hint="default"/>
      </w:rPr>
    </w:lvl>
    <w:lvl w:ilvl="1" w:tplc="08160003" w:tentative="1">
      <w:start w:val="1"/>
      <w:numFmt w:val="bullet"/>
      <w:lvlText w:val="o"/>
      <w:lvlJc w:val="left"/>
      <w:pPr>
        <w:ind w:left="1865" w:hanging="360"/>
      </w:pPr>
      <w:rPr>
        <w:rFonts w:ascii="Courier New" w:hAnsi="Courier New" w:cs="Courier New" w:hint="default"/>
      </w:rPr>
    </w:lvl>
    <w:lvl w:ilvl="2" w:tplc="08160005" w:tentative="1">
      <w:start w:val="1"/>
      <w:numFmt w:val="bullet"/>
      <w:lvlText w:val=""/>
      <w:lvlJc w:val="left"/>
      <w:pPr>
        <w:ind w:left="2585" w:hanging="360"/>
      </w:pPr>
      <w:rPr>
        <w:rFonts w:ascii="Wingdings" w:hAnsi="Wingdings" w:hint="default"/>
      </w:rPr>
    </w:lvl>
    <w:lvl w:ilvl="3" w:tplc="08160001" w:tentative="1">
      <w:start w:val="1"/>
      <w:numFmt w:val="bullet"/>
      <w:lvlText w:val=""/>
      <w:lvlJc w:val="left"/>
      <w:pPr>
        <w:ind w:left="3305" w:hanging="360"/>
      </w:pPr>
      <w:rPr>
        <w:rFonts w:ascii="Symbol" w:hAnsi="Symbol" w:hint="default"/>
      </w:rPr>
    </w:lvl>
    <w:lvl w:ilvl="4" w:tplc="08160003" w:tentative="1">
      <w:start w:val="1"/>
      <w:numFmt w:val="bullet"/>
      <w:lvlText w:val="o"/>
      <w:lvlJc w:val="left"/>
      <w:pPr>
        <w:ind w:left="4025" w:hanging="360"/>
      </w:pPr>
      <w:rPr>
        <w:rFonts w:ascii="Courier New" w:hAnsi="Courier New" w:cs="Courier New" w:hint="default"/>
      </w:rPr>
    </w:lvl>
    <w:lvl w:ilvl="5" w:tplc="08160005" w:tentative="1">
      <w:start w:val="1"/>
      <w:numFmt w:val="bullet"/>
      <w:lvlText w:val=""/>
      <w:lvlJc w:val="left"/>
      <w:pPr>
        <w:ind w:left="4745" w:hanging="360"/>
      </w:pPr>
      <w:rPr>
        <w:rFonts w:ascii="Wingdings" w:hAnsi="Wingdings" w:hint="default"/>
      </w:rPr>
    </w:lvl>
    <w:lvl w:ilvl="6" w:tplc="08160001" w:tentative="1">
      <w:start w:val="1"/>
      <w:numFmt w:val="bullet"/>
      <w:lvlText w:val=""/>
      <w:lvlJc w:val="left"/>
      <w:pPr>
        <w:ind w:left="5465" w:hanging="360"/>
      </w:pPr>
      <w:rPr>
        <w:rFonts w:ascii="Symbol" w:hAnsi="Symbol" w:hint="default"/>
      </w:rPr>
    </w:lvl>
    <w:lvl w:ilvl="7" w:tplc="08160003" w:tentative="1">
      <w:start w:val="1"/>
      <w:numFmt w:val="bullet"/>
      <w:lvlText w:val="o"/>
      <w:lvlJc w:val="left"/>
      <w:pPr>
        <w:ind w:left="6185" w:hanging="360"/>
      </w:pPr>
      <w:rPr>
        <w:rFonts w:ascii="Courier New" w:hAnsi="Courier New" w:cs="Courier New" w:hint="default"/>
      </w:rPr>
    </w:lvl>
    <w:lvl w:ilvl="8" w:tplc="08160005" w:tentative="1">
      <w:start w:val="1"/>
      <w:numFmt w:val="bullet"/>
      <w:lvlText w:val=""/>
      <w:lvlJc w:val="left"/>
      <w:pPr>
        <w:ind w:left="6905" w:hanging="360"/>
      </w:pPr>
      <w:rPr>
        <w:rFonts w:ascii="Wingdings" w:hAnsi="Wingdings" w:hint="default"/>
      </w:rPr>
    </w:lvl>
  </w:abstractNum>
  <w:abstractNum w:abstractNumId="9" w15:restartNumberingAfterBreak="0">
    <w:nsid w:val="686B1A85"/>
    <w:multiLevelType w:val="hybridMultilevel"/>
    <w:tmpl w:val="32EABCBE"/>
    <w:lvl w:ilvl="0" w:tplc="08160019">
      <w:start w:val="1"/>
      <w:numFmt w:val="lowerLetter"/>
      <w:lvlText w:val="%1."/>
      <w:lvlJc w:val="left"/>
      <w:pPr>
        <w:ind w:left="1287" w:hanging="360"/>
      </w:pPr>
    </w:lvl>
    <w:lvl w:ilvl="1" w:tplc="08160019" w:tentative="1">
      <w:start w:val="1"/>
      <w:numFmt w:val="lowerLetter"/>
      <w:lvlText w:val="%2."/>
      <w:lvlJc w:val="left"/>
      <w:pPr>
        <w:ind w:left="2007" w:hanging="360"/>
      </w:pPr>
    </w:lvl>
    <w:lvl w:ilvl="2" w:tplc="0816001B" w:tentative="1">
      <w:start w:val="1"/>
      <w:numFmt w:val="lowerRoman"/>
      <w:lvlText w:val="%3."/>
      <w:lvlJc w:val="right"/>
      <w:pPr>
        <w:ind w:left="2727" w:hanging="180"/>
      </w:pPr>
    </w:lvl>
    <w:lvl w:ilvl="3" w:tplc="0816000F" w:tentative="1">
      <w:start w:val="1"/>
      <w:numFmt w:val="decimal"/>
      <w:lvlText w:val="%4."/>
      <w:lvlJc w:val="left"/>
      <w:pPr>
        <w:ind w:left="3447" w:hanging="360"/>
      </w:pPr>
    </w:lvl>
    <w:lvl w:ilvl="4" w:tplc="08160019" w:tentative="1">
      <w:start w:val="1"/>
      <w:numFmt w:val="lowerLetter"/>
      <w:lvlText w:val="%5."/>
      <w:lvlJc w:val="left"/>
      <w:pPr>
        <w:ind w:left="4167" w:hanging="360"/>
      </w:pPr>
    </w:lvl>
    <w:lvl w:ilvl="5" w:tplc="0816001B" w:tentative="1">
      <w:start w:val="1"/>
      <w:numFmt w:val="lowerRoman"/>
      <w:lvlText w:val="%6."/>
      <w:lvlJc w:val="right"/>
      <w:pPr>
        <w:ind w:left="4887" w:hanging="180"/>
      </w:pPr>
    </w:lvl>
    <w:lvl w:ilvl="6" w:tplc="0816000F" w:tentative="1">
      <w:start w:val="1"/>
      <w:numFmt w:val="decimal"/>
      <w:lvlText w:val="%7."/>
      <w:lvlJc w:val="left"/>
      <w:pPr>
        <w:ind w:left="5607" w:hanging="360"/>
      </w:pPr>
    </w:lvl>
    <w:lvl w:ilvl="7" w:tplc="08160019" w:tentative="1">
      <w:start w:val="1"/>
      <w:numFmt w:val="lowerLetter"/>
      <w:lvlText w:val="%8."/>
      <w:lvlJc w:val="left"/>
      <w:pPr>
        <w:ind w:left="6327" w:hanging="360"/>
      </w:pPr>
    </w:lvl>
    <w:lvl w:ilvl="8" w:tplc="0816001B" w:tentative="1">
      <w:start w:val="1"/>
      <w:numFmt w:val="lowerRoman"/>
      <w:lvlText w:val="%9."/>
      <w:lvlJc w:val="right"/>
      <w:pPr>
        <w:ind w:left="7047" w:hanging="180"/>
      </w:pPr>
    </w:lvl>
  </w:abstractNum>
  <w:abstractNum w:abstractNumId="10" w15:restartNumberingAfterBreak="0">
    <w:nsid w:val="6AED461C"/>
    <w:multiLevelType w:val="hybridMultilevel"/>
    <w:tmpl w:val="C7C8C000"/>
    <w:lvl w:ilvl="0" w:tplc="0816000F">
      <w:start w:val="1"/>
      <w:numFmt w:val="decimal"/>
      <w:lvlText w:val="%1."/>
      <w:lvlJc w:val="left"/>
      <w:pPr>
        <w:ind w:left="1429" w:hanging="360"/>
      </w:pPr>
    </w:lvl>
    <w:lvl w:ilvl="1" w:tplc="08160019" w:tentative="1">
      <w:start w:val="1"/>
      <w:numFmt w:val="lowerLetter"/>
      <w:lvlText w:val="%2."/>
      <w:lvlJc w:val="left"/>
      <w:pPr>
        <w:ind w:left="2149" w:hanging="360"/>
      </w:pPr>
    </w:lvl>
    <w:lvl w:ilvl="2" w:tplc="0816001B" w:tentative="1">
      <w:start w:val="1"/>
      <w:numFmt w:val="lowerRoman"/>
      <w:lvlText w:val="%3."/>
      <w:lvlJc w:val="right"/>
      <w:pPr>
        <w:ind w:left="2869" w:hanging="180"/>
      </w:pPr>
    </w:lvl>
    <w:lvl w:ilvl="3" w:tplc="0816000F" w:tentative="1">
      <w:start w:val="1"/>
      <w:numFmt w:val="decimal"/>
      <w:lvlText w:val="%4."/>
      <w:lvlJc w:val="left"/>
      <w:pPr>
        <w:ind w:left="3589" w:hanging="360"/>
      </w:pPr>
    </w:lvl>
    <w:lvl w:ilvl="4" w:tplc="08160019" w:tentative="1">
      <w:start w:val="1"/>
      <w:numFmt w:val="lowerLetter"/>
      <w:lvlText w:val="%5."/>
      <w:lvlJc w:val="left"/>
      <w:pPr>
        <w:ind w:left="4309" w:hanging="360"/>
      </w:pPr>
    </w:lvl>
    <w:lvl w:ilvl="5" w:tplc="0816001B" w:tentative="1">
      <w:start w:val="1"/>
      <w:numFmt w:val="lowerRoman"/>
      <w:lvlText w:val="%6."/>
      <w:lvlJc w:val="right"/>
      <w:pPr>
        <w:ind w:left="5029" w:hanging="180"/>
      </w:pPr>
    </w:lvl>
    <w:lvl w:ilvl="6" w:tplc="0816000F" w:tentative="1">
      <w:start w:val="1"/>
      <w:numFmt w:val="decimal"/>
      <w:lvlText w:val="%7."/>
      <w:lvlJc w:val="left"/>
      <w:pPr>
        <w:ind w:left="5749" w:hanging="360"/>
      </w:pPr>
    </w:lvl>
    <w:lvl w:ilvl="7" w:tplc="08160019" w:tentative="1">
      <w:start w:val="1"/>
      <w:numFmt w:val="lowerLetter"/>
      <w:lvlText w:val="%8."/>
      <w:lvlJc w:val="left"/>
      <w:pPr>
        <w:ind w:left="6469" w:hanging="360"/>
      </w:pPr>
    </w:lvl>
    <w:lvl w:ilvl="8" w:tplc="0816001B" w:tentative="1">
      <w:start w:val="1"/>
      <w:numFmt w:val="lowerRoman"/>
      <w:lvlText w:val="%9."/>
      <w:lvlJc w:val="right"/>
      <w:pPr>
        <w:ind w:left="7189" w:hanging="180"/>
      </w:pPr>
    </w:lvl>
  </w:abstractNum>
  <w:num w:numId="1">
    <w:abstractNumId w:val="0"/>
  </w:num>
  <w:num w:numId="2">
    <w:abstractNumId w:val="1"/>
  </w:num>
  <w:num w:numId="3">
    <w:abstractNumId w:val="2"/>
  </w:num>
  <w:num w:numId="4">
    <w:abstractNumId w:val="5"/>
  </w:num>
  <w:num w:numId="5">
    <w:abstractNumId w:val="9"/>
  </w:num>
  <w:num w:numId="6">
    <w:abstractNumId w:val="8"/>
  </w:num>
  <w:num w:numId="7">
    <w:abstractNumId w:val="3"/>
  </w:num>
  <w:num w:numId="8">
    <w:abstractNumId w:val="7"/>
  </w:num>
  <w:num w:numId="9">
    <w:abstractNumId w:val="10"/>
  </w:num>
  <w:num w:numId="10">
    <w:abstractNumId w:val="4"/>
  </w:num>
  <w:num w:numId="11">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pt-PT" w:vendorID="64" w:dllVersion="6" w:nlCheck="1" w:checkStyle="0"/>
  <w:activeWritingStyle w:appName="MSWord" w:lang="pt-PT" w:vendorID="64" w:dllVersion="0" w:nlCheck="1" w:checkStyle="0"/>
  <w:activeWritingStyle w:appName="MSWord" w:lang="en-US" w:vendorID="8" w:dllVersion="513" w:checkStyle="1"/>
  <w:activeWritingStyle w:appName="MSWord" w:lang="pt-PT" w:vendorID="13" w:dllVersion="513" w:checkStyle="1"/>
  <w:activeWritingStyle w:appName="MSWord" w:lang="pt-PT" w:vendorID="75" w:dllVersion="513"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52F0"/>
    <w:rsid w:val="00047506"/>
    <w:rsid w:val="0006775F"/>
    <w:rsid w:val="00077F03"/>
    <w:rsid w:val="000809B5"/>
    <w:rsid w:val="000875B0"/>
    <w:rsid w:val="00096CD8"/>
    <w:rsid w:val="000A6538"/>
    <w:rsid w:val="000C0950"/>
    <w:rsid w:val="000C2680"/>
    <w:rsid w:val="000C4C4D"/>
    <w:rsid w:val="000D0D86"/>
    <w:rsid w:val="000D1553"/>
    <w:rsid w:val="000D53D6"/>
    <w:rsid w:val="000F0A8B"/>
    <w:rsid w:val="0010671F"/>
    <w:rsid w:val="00116E07"/>
    <w:rsid w:val="00135980"/>
    <w:rsid w:val="00141F5B"/>
    <w:rsid w:val="001423C6"/>
    <w:rsid w:val="00164705"/>
    <w:rsid w:val="001706B0"/>
    <w:rsid w:val="00184E3E"/>
    <w:rsid w:val="001E4DBF"/>
    <w:rsid w:val="00216A8D"/>
    <w:rsid w:val="00240E20"/>
    <w:rsid w:val="002C79F1"/>
    <w:rsid w:val="002D6522"/>
    <w:rsid w:val="00311C92"/>
    <w:rsid w:val="0032076E"/>
    <w:rsid w:val="00322273"/>
    <w:rsid w:val="00323DA9"/>
    <w:rsid w:val="003301CC"/>
    <w:rsid w:val="00334A9F"/>
    <w:rsid w:val="00335818"/>
    <w:rsid w:val="00344C01"/>
    <w:rsid w:val="00367FF5"/>
    <w:rsid w:val="00382771"/>
    <w:rsid w:val="003A4973"/>
    <w:rsid w:val="003C6E6E"/>
    <w:rsid w:val="003D5A09"/>
    <w:rsid w:val="003E178D"/>
    <w:rsid w:val="003E4F9A"/>
    <w:rsid w:val="003F0FC9"/>
    <w:rsid w:val="003F46FA"/>
    <w:rsid w:val="003F5A88"/>
    <w:rsid w:val="00446902"/>
    <w:rsid w:val="004641C7"/>
    <w:rsid w:val="0046510E"/>
    <w:rsid w:val="004A1EF6"/>
    <w:rsid w:val="004C3AED"/>
    <w:rsid w:val="00530887"/>
    <w:rsid w:val="00537117"/>
    <w:rsid w:val="00542B23"/>
    <w:rsid w:val="00552F51"/>
    <w:rsid w:val="00554726"/>
    <w:rsid w:val="00560A74"/>
    <w:rsid w:val="00561CA4"/>
    <w:rsid w:val="00567283"/>
    <w:rsid w:val="00585E46"/>
    <w:rsid w:val="00590529"/>
    <w:rsid w:val="00596A72"/>
    <w:rsid w:val="005A74D5"/>
    <w:rsid w:val="005B2076"/>
    <w:rsid w:val="005D0E15"/>
    <w:rsid w:val="006019D7"/>
    <w:rsid w:val="006162CC"/>
    <w:rsid w:val="00684816"/>
    <w:rsid w:val="00693D66"/>
    <w:rsid w:val="006976D7"/>
    <w:rsid w:val="006A333A"/>
    <w:rsid w:val="006B6325"/>
    <w:rsid w:val="006C457E"/>
    <w:rsid w:val="006D6A62"/>
    <w:rsid w:val="006D712F"/>
    <w:rsid w:val="006E2761"/>
    <w:rsid w:val="006E2DD9"/>
    <w:rsid w:val="006E4D5F"/>
    <w:rsid w:val="006F69E4"/>
    <w:rsid w:val="00726397"/>
    <w:rsid w:val="0073180F"/>
    <w:rsid w:val="00740DF7"/>
    <w:rsid w:val="00760E91"/>
    <w:rsid w:val="007616DB"/>
    <w:rsid w:val="00766AC8"/>
    <w:rsid w:val="00772A8B"/>
    <w:rsid w:val="00794D82"/>
    <w:rsid w:val="007C0A88"/>
    <w:rsid w:val="00813AA2"/>
    <w:rsid w:val="00821733"/>
    <w:rsid w:val="00823A7F"/>
    <w:rsid w:val="0086772B"/>
    <w:rsid w:val="00892EB7"/>
    <w:rsid w:val="008A53AD"/>
    <w:rsid w:val="008B5876"/>
    <w:rsid w:val="008B79F7"/>
    <w:rsid w:val="008F5DAA"/>
    <w:rsid w:val="00904100"/>
    <w:rsid w:val="00917109"/>
    <w:rsid w:val="00926587"/>
    <w:rsid w:val="009319CC"/>
    <w:rsid w:val="00933894"/>
    <w:rsid w:val="009473E9"/>
    <w:rsid w:val="00953A85"/>
    <w:rsid w:val="00957797"/>
    <w:rsid w:val="00967329"/>
    <w:rsid w:val="009738D1"/>
    <w:rsid w:val="00995706"/>
    <w:rsid w:val="00996D53"/>
    <w:rsid w:val="009A3414"/>
    <w:rsid w:val="009C5747"/>
    <w:rsid w:val="00A02316"/>
    <w:rsid w:val="00A07A7A"/>
    <w:rsid w:val="00A41626"/>
    <w:rsid w:val="00A45AAE"/>
    <w:rsid w:val="00A50D5A"/>
    <w:rsid w:val="00A614BA"/>
    <w:rsid w:val="00A63E6D"/>
    <w:rsid w:val="00AE7FE4"/>
    <w:rsid w:val="00AF4F34"/>
    <w:rsid w:val="00B1027B"/>
    <w:rsid w:val="00B1733D"/>
    <w:rsid w:val="00B20BCF"/>
    <w:rsid w:val="00B4506B"/>
    <w:rsid w:val="00B53EDB"/>
    <w:rsid w:val="00B722C1"/>
    <w:rsid w:val="00B959A7"/>
    <w:rsid w:val="00BB50F5"/>
    <w:rsid w:val="00BC5FC7"/>
    <w:rsid w:val="00BD5E13"/>
    <w:rsid w:val="00BF1B6E"/>
    <w:rsid w:val="00C10263"/>
    <w:rsid w:val="00C20BF1"/>
    <w:rsid w:val="00C34311"/>
    <w:rsid w:val="00C51821"/>
    <w:rsid w:val="00C6364E"/>
    <w:rsid w:val="00C96400"/>
    <w:rsid w:val="00CA2F57"/>
    <w:rsid w:val="00CC0901"/>
    <w:rsid w:val="00CD3621"/>
    <w:rsid w:val="00CD7DE0"/>
    <w:rsid w:val="00CE2740"/>
    <w:rsid w:val="00CF0302"/>
    <w:rsid w:val="00CF5EC6"/>
    <w:rsid w:val="00D306F0"/>
    <w:rsid w:val="00D40F1C"/>
    <w:rsid w:val="00D5285F"/>
    <w:rsid w:val="00D62DB4"/>
    <w:rsid w:val="00D63267"/>
    <w:rsid w:val="00D85DFB"/>
    <w:rsid w:val="00D90D8A"/>
    <w:rsid w:val="00DA0678"/>
    <w:rsid w:val="00DA7EB6"/>
    <w:rsid w:val="00DF43FF"/>
    <w:rsid w:val="00E060EB"/>
    <w:rsid w:val="00E31226"/>
    <w:rsid w:val="00E43F25"/>
    <w:rsid w:val="00E515EC"/>
    <w:rsid w:val="00E6480F"/>
    <w:rsid w:val="00EA1BE1"/>
    <w:rsid w:val="00EB52F0"/>
    <w:rsid w:val="00EC1F48"/>
    <w:rsid w:val="00EC27A6"/>
    <w:rsid w:val="00ED174F"/>
    <w:rsid w:val="00EE0AA7"/>
    <w:rsid w:val="00EE0D37"/>
    <w:rsid w:val="00EE3357"/>
    <w:rsid w:val="00EE3EF3"/>
    <w:rsid w:val="00F12839"/>
    <w:rsid w:val="00F323E9"/>
    <w:rsid w:val="00F4315F"/>
    <w:rsid w:val="00F44D22"/>
    <w:rsid w:val="00F6137B"/>
    <w:rsid w:val="00F65D8E"/>
    <w:rsid w:val="00F7562D"/>
    <w:rsid w:val="00F85C7F"/>
    <w:rsid w:val="00F86DD3"/>
    <w:rsid w:val="00FB2525"/>
    <w:rsid w:val="00FC4EC1"/>
    <w:rsid w:val="00FC7303"/>
    <w:rsid w:val="00FD1C56"/>
    <w:rsid w:val="00FE345B"/>
    <w:rsid w:val="00FF6ACF"/>
    <w:rsid w:val="00FF6B3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1DD37D"/>
  <w15:chartTrackingRefBased/>
  <w15:docId w15:val="{594014ED-9F5C-4C27-8BE6-6E10C51FB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3AED"/>
    <w:pPr>
      <w:widowControl w:val="0"/>
      <w:spacing w:line="240" w:lineRule="atLeast"/>
    </w:pPr>
    <w:rPr>
      <w:rFonts w:ascii="Calibri" w:hAnsi="Calibri"/>
      <w:lang w:eastAsia="en-US"/>
    </w:rPr>
  </w:style>
  <w:style w:type="paragraph" w:styleId="Ttulo1">
    <w:name w:val="heading 1"/>
    <w:basedOn w:val="Normal"/>
    <w:next w:val="Normal"/>
    <w:qFormat/>
    <w:rsid w:val="000809B5"/>
    <w:pPr>
      <w:keepNext/>
      <w:numPr>
        <w:numId w:val="1"/>
      </w:numPr>
      <w:spacing w:before="120" w:after="60"/>
      <w:outlineLvl w:val="0"/>
    </w:pPr>
    <w:rPr>
      <w:b/>
      <w:sz w:val="28"/>
    </w:rPr>
  </w:style>
  <w:style w:type="paragraph" w:styleId="Ttulo2">
    <w:name w:val="heading 2"/>
    <w:basedOn w:val="Ttulo1"/>
    <w:next w:val="Normal"/>
    <w:qFormat/>
    <w:rsid w:val="000809B5"/>
    <w:pPr>
      <w:numPr>
        <w:ilvl w:val="1"/>
      </w:numPr>
      <w:outlineLvl w:val="1"/>
    </w:pPr>
    <w:rPr>
      <w:sz w:val="24"/>
    </w:rPr>
  </w:style>
  <w:style w:type="paragraph" w:styleId="Ttulo3">
    <w:name w:val="heading 3"/>
    <w:basedOn w:val="Ttulo1"/>
    <w:next w:val="Normal"/>
    <w:qFormat/>
    <w:rsid w:val="00344C01"/>
    <w:pPr>
      <w:numPr>
        <w:ilvl w:val="2"/>
      </w:numPr>
      <w:outlineLvl w:val="2"/>
    </w:pPr>
    <w:rPr>
      <w:b w:val="0"/>
      <w:sz w:val="22"/>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outlineLvl w:val="4"/>
    </w:pPr>
    <w:rPr>
      <w:sz w:val="22"/>
    </w:rPr>
  </w:style>
  <w:style w:type="paragraph" w:styleId="Ttulo6">
    <w:name w:val="heading 6"/>
    <w:basedOn w:val="Normal"/>
    <w:next w:val="Normal"/>
    <w:qFormat/>
    <w:pPr>
      <w:numPr>
        <w:ilvl w:val="5"/>
        <w:numId w:val="1"/>
      </w:numPr>
      <w:spacing w:before="240" w:after="60"/>
      <w:outlineLvl w:val="5"/>
    </w:pPr>
    <w:rPr>
      <w:i/>
      <w:sz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rPr>
      <w:b/>
      <w:i/>
      <w:sz w:val="1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rsid w:val="000809B5"/>
    <w:pPr>
      <w:spacing w:line="240" w:lineRule="auto"/>
      <w:jc w:val="center"/>
    </w:pPr>
    <w:rPr>
      <w:b/>
      <w:sz w:val="40"/>
    </w:rPr>
  </w:style>
  <w:style w:type="paragraph" w:styleId="Subttulo">
    <w:name w:val="Subtitle"/>
    <w:basedOn w:val="Normal"/>
    <w:qFormat/>
    <w:pPr>
      <w:spacing w:after="60"/>
      <w:jc w:val="center"/>
    </w:pPr>
    <w:rPr>
      <w:rFonts w:ascii="Arial" w:hAnsi="Arial"/>
      <w:i/>
      <w:sz w:val="36"/>
      <w:lang w:val="en-AU"/>
    </w:rPr>
  </w:style>
  <w:style w:type="paragraph" w:styleId="Avanonormal">
    <w:name w:val="Normal Indent"/>
    <w:basedOn w:val="Normal"/>
    <w:pPr>
      <w:ind w:left="900" w:hanging="900"/>
    </w:pPr>
  </w:style>
  <w:style w:type="paragraph" w:styleId="ndice1">
    <w:name w:val="toc 1"/>
    <w:basedOn w:val="Normal"/>
    <w:next w:val="Normal"/>
    <w:uiPriority w:val="39"/>
    <w:pPr>
      <w:tabs>
        <w:tab w:val="right" w:pos="9360"/>
      </w:tabs>
      <w:spacing w:before="240" w:after="60"/>
      <w:ind w:right="720"/>
    </w:pPr>
  </w:style>
  <w:style w:type="paragraph" w:styleId="ndice2">
    <w:name w:val="toc 2"/>
    <w:basedOn w:val="Normal"/>
    <w:next w:val="Normal"/>
    <w:uiPriority w:val="39"/>
    <w:pPr>
      <w:tabs>
        <w:tab w:val="right" w:pos="9360"/>
      </w:tabs>
      <w:ind w:left="432" w:right="720"/>
    </w:pPr>
  </w:style>
  <w:style w:type="paragraph" w:styleId="ndice3">
    <w:name w:val="toc 3"/>
    <w:basedOn w:val="Normal"/>
    <w:next w:val="Normal"/>
    <w:uiPriority w:val="39"/>
    <w:pPr>
      <w:tabs>
        <w:tab w:val="left" w:pos="1440"/>
        <w:tab w:val="right" w:pos="9360"/>
      </w:tabs>
      <w:ind w:left="864"/>
    </w:pPr>
  </w:style>
  <w:style w:type="paragraph" w:styleId="Cabealho">
    <w:name w:val="header"/>
    <w:basedOn w:val="Normal"/>
    <w:pPr>
      <w:tabs>
        <w:tab w:val="center" w:pos="4320"/>
        <w:tab w:val="right" w:pos="8640"/>
      </w:tabs>
    </w:pPr>
  </w:style>
  <w:style w:type="paragraph" w:styleId="Rodap">
    <w:name w:val="footer"/>
    <w:basedOn w:val="Normal"/>
    <w:pPr>
      <w:tabs>
        <w:tab w:val="center" w:pos="4320"/>
        <w:tab w:val="right" w:pos="8640"/>
      </w:tabs>
    </w:pPr>
  </w:style>
  <w:style w:type="character" w:styleId="Nmerodepgina">
    <w:name w:val="page number"/>
    <w:basedOn w:val="Tipodeletrapredefinidodopargrafo"/>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Corpodetexto">
    <w:name w:val="Body Text"/>
    <w:basedOn w:val="Normal"/>
    <w:link w:val="CorpodetextoCarter"/>
    <w:pPr>
      <w:keepLines/>
      <w:spacing w:after="120"/>
      <w:ind w:left="720"/>
    </w:pPr>
  </w:style>
  <w:style w:type="paragraph" w:styleId="Mapadodocumento">
    <w:name w:val="Document Map"/>
    <w:basedOn w:val="Normal"/>
    <w:semiHidden/>
    <w:pPr>
      <w:shd w:val="clear" w:color="auto" w:fill="000080"/>
    </w:pPr>
    <w:rPr>
      <w:rFonts w:ascii="Tahoma" w:hAnsi="Tahoma"/>
    </w:rPr>
  </w:style>
  <w:style w:type="character" w:styleId="Refdenotaderodap">
    <w:name w:val="footnote reference"/>
    <w:semiHidden/>
    <w:rPr>
      <w:sz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ndice4">
    <w:name w:val="toc 4"/>
    <w:basedOn w:val="Normal"/>
    <w:next w:val="Normal"/>
    <w:semiHidden/>
    <w:pPr>
      <w:ind w:left="600"/>
    </w:pPr>
  </w:style>
  <w:style w:type="paragraph" w:styleId="ndice5">
    <w:name w:val="toc 5"/>
    <w:basedOn w:val="Normal"/>
    <w:next w:val="Normal"/>
    <w:semiHidden/>
    <w:pPr>
      <w:ind w:left="800"/>
    </w:pPr>
  </w:style>
  <w:style w:type="paragraph" w:styleId="ndice6">
    <w:name w:val="toc 6"/>
    <w:basedOn w:val="Normal"/>
    <w:next w:val="Normal"/>
    <w:semiHidden/>
    <w:pPr>
      <w:ind w:left="1000"/>
    </w:pPr>
  </w:style>
  <w:style w:type="paragraph" w:styleId="ndice7">
    <w:name w:val="toc 7"/>
    <w:basedOn w:val="Normal"/>
    <w:next w:val="Normal"/>
    <w:semiHidden/>
    <w:pPr>
      <w:ind w:left="1200"/>
    </w:pPr>
  </w:style>
  <w:style w:type="paragraph" w:styleId="ndice8">
    <w:name w:val="toc 8"/>
    <w:basedOn w:val="Normal"/>
    <w:next w:val="Normal"/>
    <w:semiHidden/>
    <w:pPr>
      <w:ind w:left="1400"/>
    </w:pPr>
  </w:style>
  <w:style w:type="paragraph" w:styleId="ndice9">
    <w:name w:val="toc 9"/>
    <w:basedOn w:val="Normal"/>
    <w:next w:val="Normal"/>
    <w:semiHidden/>
    <w:pPr>
      <w:ind w:left="1600"/>
    </w:pPr>
  </w:style>
  <w:style w:type="paragraph" w:styleId="Corpodetexto2">
    <w:name w:val="Body Text 2"/>
    <w:basedOn w:val="Normal"/>
    <w:rPr>
      <w:i/>
      <w:color w:val="0000FF"/>
    </w:rPr>
  </w:style>
  <w:style w:type="paragraph" w:styleId="Avanodecorpodetexto">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11"/>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Corpodetexto"/>
    <w:autoRedefine/>
    <w:rsid w:val="003E4F9A"/>
    <w:pPr>
      <w:keepLines/>
      <w:spacing w:before="60"/>
      <w:ind w:left="33"/>
    </w:pPr>
  </w:style>
  <w:style w:type="character" w:styleId="Hiperligao">
    <w:name w:val="Hyperlink"/>
    <w:rPr>
      <w:color w:val="0000FF"/>
      <w:u w:val="single"/>
    </w:rPr>
  </w:style>
  <w:style w:type="character" w:styleId="Hiperligaovisitada">
    <w:name w:val="FollowedHyperlink"/>
    <w:rPr>
      <w:color w:val="800080"/>
      <w:u w:val="single"/>
    </w:rPr>
  </w:style>
  <w:style w:type="character" w:styleId="Forte">
    <w:name w:val="Strong"/>
    <w:qFormat/>
    <w:rPr>
      <w:b/>
      <w:bCs/>
    </w:rPr>
  </w:style>
  <w:style w:type="table" w:styleId="TabelacomGrelha">
    <w:name w:val="Table Grid"/>
    <w:basedOn w:val="Tabelanormal"/>
    <w:uiPriority w:val="59"/>
    <w:rsid w:val="00E648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epargpadro">
    <w:name w:val="Fonte parág. padrão"/>
    <w:rsid w:val="00D90D8A"/>
  </w:style>
  <w:style w:type="character" w:styleId="nfaseIntensa">
    <w:name w:val="Intense Emphasis"/>
    <w:aliases w:val="Instruções"/>
    <w:uiPriority w:val="21"/>
    <w:qFormat/>
    <w:rsid w:val="000809B5"/>
    <w:rPr>
      <w:rFonts w:ascii="Calibri" w:hAnsi="Calibri"/>
      <w:bCs/>
      <w:i/>
      <w:iCs/>
      <w:color w:val="0000FF"/>
      <w:sz w:val="20"/>
    </w:rPr>
  </w:style>
  <w:style w:type="paragraph" w:customStyle="1" w:styleId="InstruesAzul">
    <w:name w:val="Instruções Azul"/>
    <w:basedOn w:val="Corpodetexto"/>
    <w:link w:val="TextoInstruesCarcter"/>
    <w:qFormat/>
    <w:rsid w:val="004C3AED"/>
    <w:pPr>
      <w:spacing w:before="60" w:after="0"/>
      <w:ind w:left="425"/>
      <w:jc w:val="both"/>
    </w:pPr>
    <w:rPr>
      <w:i/>
      <w:color w:val="0000FF"/>
    </w:rPr>
  </w:style>
  <w:style w:type="paragraph" w:styleId="Textodebalo">
    <w:name w:val="Balloon Text"/>
    <w:basedOn w:val="Normal"/>
    <w:link w:val="TextodebaloCarter"/>
    <w:uiPriority w:val="99"/>
    <w:semiHidden/>
    <w:unhideWhenUsed/>
    <w:rsid w:val="003D5A09"/>
    <w:pPr>
      <w:spacing w:line="240" w:lineRule="auto"/>
    </w:pPr>
    <w:rPr>
      <w:rFonts w:ascii="Tahoma" w:hAnsi="Tahoma" w:cs="Tahoma"/>
      <w:sz w:val="16"/>
      <w:szCs w:val="16"/>
    </w:rPr>
  </w:style>
  <w:style w:type="character" w:customStyle="1" w:styleId="CorpodetextoCarter">
    <w:name w:val="Corpo de texto Caráter"/>
    <w:link w:val="Corpodetexto"/>
    <w:rsid w:val="004C3AED"/>
    <w:rPr>
      <w:lang w:eastAsia="en-US"/>
    </w:rPr>
  </w:style>
  <w:style w:type="character" w:customStyle="1" w:styleId="TextoInstruesCarcter">
    <w:name w:val="Texto Instruções Carácter"/>
    <w:basedOn w:val="CorpodetextoCarter"/>
    <w:link w:val="InstruesAzul"/>
    <w:rsid w:val="004C3AED"/>
    <w:rPr>
      <w:lang w:eastAsia="en-US"/>
    </w:rPr>
  </w:style>
  <w:style w:type="character" w:customStyle="1" w:styleId="TextodebaloCarter">
    <w:name w:val="Texto de balão Caráter"/>
    <w:link w:val="Textodebalo"/>
    <w:uiPriority w:val="99"/>
    <w:semiHidden/>
    <w:rsid w:val="003D5A09"/>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035654">
      <w:bodyDiv w:val="1"/>
      <w:marLeft w:val="0"/>
      <w:marRight w:val="0"/>
      <w:marTop w:val="0"/>
      <w:marBottom w:val="0"/>
      <w:divBdr>
        <w:top w:val="none" w:sz="0" w:space="0" w:color="auto"/>
        <w:left w:val="none" w:sz="0" w:space="0" w:color="auto"/>
        <w:bottom w:val="none" w:sz="0" w:space="0" w:color="auto"/>
        <w:right w:val="none" w:sz="0" w:space="0" w:color="auto"/>
      </w:divBdr>
    </w:div>
    <w:div w:id="566763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image" Target="cid:15912800785ed901ce7fa3a430925401@ipc.pt" TargetMode="External"/><Relationship Id="rId1" Type="http://schemas.openxmlformats.org/officeDocument/2006/relationships/image" Target="media/image1.png"/><Relationship Id="rId6" Type="http://schemas.openxmlformats.org/officeDocument/2006/relationships/image" Target="media/image4.jpeg"/><Relationship Id="rId5" Type="http://schemas.openxmlformats.org/officeDocument/2006/relationships/image" Target="media/image3.png"/><Relationship Id="rId4" Type="http://schemas.openxmlformats.org/officeDocument/2006/relationships/image" Target="cid:image002.jpg@01D634EB.4185442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iferreira.SINFIC\Desktop\RMUC\Documentos%20de%20Templates\rup_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278DEA-A29E-4C30-AA45-2B64D7939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rup_srs.dot</Template>
  <TotalTime>10</TotalTime>
  <Pages>11</Pages>
  <Words>1526</Words>
  <Characters>8245</Characters>
  <Application>Microsoft Office Word</Application>
  <DocSecurity>0</DocSecurity>
  <Lines>68</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Software Requirements Specification</vt:lpstr>
      <vt:lpstr>Software Requirements Specification</vt:lpstr>
    </vt:vector>
  </TitlesOfParts>
  <Company>ESCE-IPS</Company>
  <LinksUpToDate>false</LinksUpToDate>
  <CharactersWithSpaces>9752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Nuno Pestana</dc:creator>
  <cp:keywords/>
  <cp:lastModifiedBy>JOSÉ FERNANDES</cp:lastModifiedBy>
  <cp:revision>4</cp:revision>
  <cp:lastPrinted>2014-09-29T10:41:00Z</cp:lastPrinted>
  <dcterms:created xsi:type="dcterms:W3CDTF">2021-02-15T11:18:00Z</dcterms:created>
  <dcterms:modified xsi:type="dcterms:W3CDTF">2021-02-15T11:29:00Z</dcterms:modified>
</cp:coreProperties>
</file>